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24"/>
        <w:tblW w:w="497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calendario"/>
      </w:tblPr>
      <w:tblGrid>
        <w:gridCol w:w="4339"/>
        <w:gridCol w:w="375"/>
        <w:gridCol w:w="4345"/>
        <w:gridCol w:w="190"/>
        <w:gridCol w:w="4337"/>
      </w:tblGrid>
      <w:tr w:rsidR="00BA1074" w:rsidRPr="004F0FF9" w:rsidTr="00765F65">
        <w:trPr>
          <w:trHeight w:val="2461"/>
        </w:trPr>
        <w:tc>
          <w:tcPr>
            <w:tcW w:w="1597" w:type="pct"/>
            <w:tcBorders>
              <w:top w:val="single" w:sz="4" w:space="0" w:color="FFFFFF"/>
              <w:left w:val="single" w:sz="12" w:space="0" w:color="FFFFFF" w:themeColor="background1"/>
              <w:bottom w:val="single" w:sz="4" w:space="0" w:color="FFFFFF"/>
              <w:right w:val="single" w:sz="12" w:space="0" w:color="FFFFFF" w:themeColor="background1"/>
            </w:tcBorders>
          </w:tcPr>
          <w:p w:rsidR="007B1CD2" w:rsidRPr="00DA3ACB" w:rsidRDefault="007B1CD2" w:rsidP="0011352A">
            <w:pPr>
              <w:pStyle w:val="Mes"/>
              <w:shd w:val="clear" w:color="auto" w:fill="92D050"/>
              <w:jc w:val="center"/>
              <w:rPr>
                <w:rFonts w:ascii="Arial" w:hAnsi="Arial" w:cs="Arial"/>
                <w:color w:val="FFFFFF" w:themeColor="background1"/>
                <w:lang w:bidi="es-ES"/>
              </w:rPr>
            </w:pPr>
            <w:r w:rsidRPr="00DA3ACB">
              <w:rPr>
                <w:rFonts w:ascii="Arial" w:hAnsi="Arial" w:cs="Arial"/>
                <w:color w:val="FFFFFF" w:themeColor="background1"/>
                <w:lang w:bidi="es-ES"/>
              </w:rPr>
              <w:t>Enero</w:t>
            </w:r>
          </w:p>
          <w:tbl>
            <w:tblPr>
              <w:tblW w:w="403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nero"/>
            </w:tblPr>
            <w:tblGrid>
              <w:gridCol w:w="532"/>
              <w:gridCol w:w="708"/>
              <w:gridCol w:w="563"/>
              <w:gridCol w:w="513"/>
              <w:gridCol w:w="539"/>
              <w:gridCol w:w="541"/>
              <w:gridCol w:w="636"/>
            </w:tblGrid>
            <w:tr w:rsidR="004F0FF9" w:rsidRPr="004F0FF9" w:rsidTr="00765F65">
              <w:trPr>
                <w:trHeight w:val="157"/>
                <w:jc w:val="center"/>
              </w:trPr>
              <w:tc>
                <w:tcPr>
                  <w:tcW w:w="660" w:type="pct"/>
                  <w:tcBorders>
                    <w:top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lu</w:t>
                  </w:r>
                </w:p>
              </w:tc>
              <w:tc>
                <w:tcPr>
                  <w:tcW w:w="8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ma</w:t>
                  </w:r>
                </w:p>
              </w:tc>
              <w:tc>
                <w:tcPr>
                  <w:tcW w:w="69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mi</w:t>
                  </w:r>
                </w:p>
              </w:tc>
              <w:tc>
                <w:tcPr>
                  <w:tcW w:w="63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ju</w:t>
                  </w:r>
                </w:p>
              </w:tc>
              <w:tc>
                <w:tcPr>
                  <w:tcW w:w="66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vi</w:t>
                  </w:r>
                </w:p>
              </w:tc>
              <w:tc>
                <w:tcPr>
                  <w:tcW w:w="671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sá</w:t>
                  </w:r>
                </w:p>
              </w:tc>
              <w:tc>
                <w:tcPr>
                  <w:tcW w:w="789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</w:rPr>
                  </w:pPr>
                  <w:r w:rsidRPr="00DA3ACB">
                    <w:rPr>
                      <w:rFonts w:ascii="Arial" w:hAnsi="Arial" w:cs="Arial"/>
                      <w:color w:val="C00000"/>
                      <w:lang w:bidi="es-ES"/>
                    </w:rPr>
                    <w:t>do</w:t>
                  </w: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 xml:space="preserve"> </w:t>
                  </w:r>
                </w:p>
              </w:tc>
            </w:tr>
            <w:tr w:rsidR="004F0FF9" w:rsidRPr="004F0FF9" w:rsidTr="00765F65">
              <w:trPr>
                <w:trHeight w:val="408"/>
                <w:jc w:val="center"/>
              </w:trPr>
              <w:tc>
                <w:tcPr>
                  <w:tcW w:w="660" w:type="pct"/>
                  <w:tcBorders>
                    <w:top w:val="single" w:sz="12" w:space="0" w:color="0070C0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9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3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1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8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</w:t>
                  </w:r>
                </w:p>
              </w:tc>
            </w:tr>
            <w:tr w:rsidR="004F0FF9" w:rsidRPr="004F0FF9" w:rsidTr="00765F65">
              <w:trPr>
                <w:trHeight w:val="386"/>
                <w:jc w:val="center"/>
              </w:trPr>
              <w:tc>
                <w:tcPr>
                  <w:tcW w:w="660" w:type="pct"/>
                  <w:tcBorders>
                    <w:top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8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69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63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66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6</w:t>
                  </w:r>
                </w:p>
              </w:tc>
              <w:tc>
                <w:tcPr>
                  <w:tcW w:w="671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7</w:t>
                  </w:r>
                </w:p>
              </w:tc>
              <w:tc>
                <w:tcPr>
                  <w:tcW w:w="78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8</w:t>
                  </w:r>
                </w:p>
              </w:tc>
            </w:tr>
            <w:tr w:rsidR="004F0FF9" w:rsidRPr="004F0FF9" w:rsidTr="00765F65">
              <w:trPr>
                <w:trHeight w:val="386"/>
                <w:jc w:val="center"/>
              </w:trPr>
              <w:tc>
                <w:tcPr>
                  <w:tcW w:w="660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9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69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BA1074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auto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drawing>
                      <wp:anchor distT="0" distB="0" distL="114300" distR="114300" simplePos="0" relativeHeight="251749376" behindDoc="1" locked="0" layoutInCell="1" allowOverlap="1" wp14:anchorId="686100BD" wp14:editId="6C663ACF">
                        <wp:simplePos x="0" y="0"/>
                        <wp:positionH relativeFrom="column">
                          <wp:posOffset>295468</wp:posOffset>
                        </wp:positionH>
                        <wp:positionV relativeFrom="paragraph">
                          <wp:posOffset>107941</wp:posOffset>
                        </wp:positionV>
                        <wp:extent cx="245660" cy="141441"/>
                        <wp:effectExtent l="0" t="0" r="0" b="0"/>
                        <wp:wrapNone/>
                        <wp:docPr id="208" name="Imagen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cono-7-01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660" cy="141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E6D04"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1" locked="0" layoutInCell="1" allowOverlap="1" wp14:anchorId="052A27E8" wp14:editId="3D4999D7">
                            <wp:simplePos x="0" y="0"/>
                            <wp:positionH relativeFrom="column">
                              <wp:posOffset>-733934</wp:posOffset>
                            </wp:positionH>
                            <wp:positionV relativeFrom="paragraph">
                              <wp:posOffset>14859</wp:posOffset>
                            </wp:positionV>
                            <wp:extent cx="1580083" cy="148590"/>
                            <wp:effectExtent l="0" t="0" r="1270" b="3810"/>
                            <wp:wrapNone/>
                            <wp:docPr id="15" name="Rectángul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0083" cy="1485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0F394F" id="Rectángulo 15" o:spid="_x0000_s1026" style="position:absolute;margin-left:-57.8pt;margin-top:1.15pt;width:124.4pt;height:11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" fillcolor="#e5a9a9 [1301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63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6D046C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37088" behindDoc="0" locked="0" layoutInCell="1" allowOverlap="1" wp14:anchorId="30DBCBCA" wp14:editId="7B25E111">
                        <wp:simplePos x="0" y="0"/>
                        <wp:positionH relativeFrom="column">
                          <wp:posOffset>172774</wp:posOffset>
                        </wp:positionH>
                        <wp:positionV relativeFrom="paragraph">
                          <wp:posOffset>108206</wp:posOffset>
                        </wp:positionV>
                        <wp:extent cx="112675" cy="112675"/>
                        <wp:effectExtent l="0" t="0" r="1905" b="1905"/>
                        <wp:wrapNone/>
                        <wp:docPr id="201" name="Imagen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ito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675" cy="11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12</w:t>
                  </w: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13</w:t>
                  </w:r>
                </w:p>
              </w:tc>
              <w:tc>
                <w:tcPr>
                  <w:tcW w:w="671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14</w:t>
                  </w:r>
                </w:p>
              </w:tc>
              <w:tc>
                <w:tcPr>
                  <w:tcW w:w="78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96416E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auto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drawing>
                      <wp:anchor distT="0" distB="0" distL="114300" distR="114300" simplePos="0" relativeHeight="251720704" behindDoc="1" locked="0" layoutInCell="1" allowOverlap="1" wp14:anchorId="0A2EFFC2" wp14:editId="48167DA2">
                        <wp:simplePos x="0" y="0"/>
                        <wp:positionH relativeFrom="column">
                          <wp:posOffset>259080</wp:posOffset>
                        </wp:positionH>
                        <wp:positionV relativeFrom="paragraph">
                          <wp:posOffset>84252</wp:posOffset>
                        </wp:positionV>
                        <wp:extent cx="128675" cy="128675"/>
                        <wp:effectExtent l="0" t="0" r="5080" b="5080"/>
                        <wp:wrapNone/>
                        <wp:docPr id="43" name="Imagen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675" cy="12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E6D04"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1" locked="0" layoutInCell="1" allowOverlap="1" wp14:anchorId="21DE869F" wp14:editId="70DF4246">
                            <wp:simplePos x="0" y="0"/>
                            <wp:positionH relativeFrom="column">
                              <wp:posOffset>-522910</wp:posOffset>
                            </wp:positionH>
                            <wp:positionV relativeFrom="paragraph">
                              <wp:posOffset>14859</wp:posOffset>
                            </wp:positionV>
                            <wp:extent cx="494970" cy="148590"/>
                            <wp:effectExtent l="0" t="0" r="635" b="3810"/>
                            <wp:wrapNone/>
                            <wp:docPr id="16" name="Rectángul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4970" cy="1485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2674E54E" id="Rectángulo 16" o:spid="_x0000_s1026" style="position:absolute;margin-left:-41.15pt;margin-top:1.15pt;width:38.95pt;height:11.7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" fillcolor="#92d050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15</w:t>
                  </w:r>
                </w:p>
              </w:tc>
            </w:tr>
            <w:tr w:rsidR="004F0FF9" w:rsidRPr="004F0FF9" w:rsidTr="00765F65">
              <w:trPr>
                <w:trHeight w:val="408"/>
                <w:jc w:val="center"/>
              </w:trPr>
              <w:tc>
                <w:tcPr>
                  <w:tcW w:w="660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16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17</w:t>
                  </w:r>
                </w:p>
              </w:tc>
              <w:tc>
                <w:tcPr>
                  <w:tcW w:w="69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18</w:t>
                  </w:r>
                </w:p>
              </w:tc>
              <w:tc>
                <w:tcPr>
                  <w:tcW w:w="63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6D046C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39136" behindDoc="1" locked="0" layoutInCell="1" allowOverlap="1" wp14:anchorId="3FFE6054" wp14:editId="1CC25BBF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136999</wp:posOffset>
                        </wp:positionV>
                        <wp:extent cx="111921" cy="111921"/>
                        <wp:effectExtent l="0" t="0" r="2540" b="2540"/>
                        <wp:wrapNone/>
                        <wp:docPr id="202" name="Imagen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ito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921" cy="1119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E6D04"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1" locked="0" layoutInCell="1" allowOverlap="1" wp14:anchorId="67467112" wp14:editId="146CB2B5">
                            <wp:simplePos x="0" y="0"/>
                            <wp:positionH relativeFrom="column">
                              <wp:posOffset>-1122172</wp:posOffset>
                            </wp:positionH>
                            <wp:positionV relativeFrom="paragraph">
                              <wp:posOffset>23368</wp:posOffset>
                            </wp:positionV>
                            <wp:extent cx="2124075" cy="178435"/>
                            <wp:effectExtent l="0" t="0" r="9525" b="0"/>
                            <wp:wrapNone/>
                            <wp:docPr id="17" name="Rectángul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24075" cy="178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60B78951" id="Rectángulo 17" o:spid="_x0000_s1026" style="position:absolute;margin-left:-88.35pt;margin-top:1.85pt;width:167.25pt;height:14.05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" fillcolor="#92d050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19</w:t>
                  </w: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6D046C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41184" behindDoc="1" locked="0" layoutInCell="1" allowOverlap="1" wp14:anchorId="29108433" wp14:editId="79AC6613">
                        <wp:simplePos x="0" y="0"/>
                        <wp:positionH relativeFrom="column">
                          <wp:posOffset>197883</wp:posOffset>
                        </wp:positionH>
                        <wp:positionV relativeFrom="paragraph">
                          <wp:posOffset>138022</wp:posOffset>
                        </wp:positionV>
                        <wp:extent cx="95250" cy="95250"/>
                        <wp:effectExtent l="0" t="0" r="0" b="0"/>
                        <wp:wrapNone/>
                        <wp:docPr id="203" name="Imagen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ito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210" cy="96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20</w:t>
                  </w:r>
                </w:p>
              </w:tc>
              <w:tc>
                <w:tcPr>
                  <w:tcW w:w="671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6D046C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43232" behindDoc="1" locked="0" layoutInCell="1" allowOverlap="1" wp14:anchorId="65D4E707" wp14:editId="33AFE8C3">
                        <wp:simplePos x="0" y="0"/>
                        <wp:positionH relativeFrom="column">
                          <wp:posOffset>182245</wp:posOffset>
                        </wp:positionH>
                        <wp:positionV relativeFrom="paragraph">
                          <wp:posOffset>123664</wp:posOffset>
                        </wp:positionV>
                        <wp:extent cx="116354" cy="116354"/>
                        <wp:effectExtent l="0" t="0" r="0" b="0"/>
                        <wp:wrapNone/>
                        <wp:docPr id="204" name="Imagen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ito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354" cy="116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21</w:t>
                  </w:r>
                </w:p>
              </w:tc>
              <w:tc>
                <w:tcPr>
                  <w:tcW w:w="78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AD26A1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3776" behindDoc="1" locked="0" layoutInCell="1" allowOverlap="1" wp14:anchorId="7E8145EC" wp14:editId="40645AB5">
                        <wp:simplePos x="0" y="0"/>
                        <wp:positionH relativeFrom="column">
                          <wp:posOffset>264363</wp:posOffset>
                        </wp:positionH>
                        <wp:positionV relativeFrom="paragraph">
                          <wp:posOffset>109855</wp:posOffset>
                        </wp:positionV>
                        <wp:extent cx="120650" cy="120650"/>
                        <wp:effectExtent l="0" t="0" r="0" b="0"/>
                        <wp:wrapNone/>
                        <wp:docPr id="60" name="Imagen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22</w:t>
                  </w:r>
                </w:p>
              </w:tc>
            </w:tr>
            <w:tr w:rsidR="004F0FF9" w:rsidRPr="004F0FF9" w:rsidTr="00765F65">
              <w:trPr>
                <w:trHeight w:val="386"/>
                <w:jc w:val="center"/>
              </w:trPr>
              <w:tc>
                <w:tcPr>
                  <w:tcW w:w="660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BE6D04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1" locked="0" layoutInCell="1" allowOverlap="1" wp14:anchorId="64F8A1DA" wp14:editId="316608B4">
                            <wp:simplePos x="0" y="0"/>
                            <wp:positionH relativeFrom="column">
                              <wp:posOffset>33730</wp:posOffset>
                            </wp:positionH>
                            <wp:positionV relativeFrom="paragraph">
                              <wp:posOffset>10236</wp:posOffset>
                            </wp:positionV>
                            <wp:extent cx="929031" cy="188374"/>
                            <wp:effectExtent l="0" t="0" r="4445" b="2540"/>
                            <wp:wrapNone/>
                            <wp:docPr id="18" name="Rectángul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9031" cy="1883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724323" id="Rectángulo 18" o:spid="_x0000_s1026" style="position:absolute;margin-left:2.65pt;margin-top:.8pt;width:73.15pt;height:14.8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" fillcolor="#92d050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23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6D046C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47328" behindDoc="1" locked="0" layoutInCell="1" allowOverlap="1" wp14:anchorId="3268B96F" wp14:editId="769E9B35">
                        <wp:simplePos x="0" y="0"/>
                        <wp:positionH relativeFrom="column">
                          <wp:posOffset>277196</wp:posOffset>
                        </wp:positionH>
                        <wp:positionV relativeFrom="paragraph">
                          <wp:posOffset>95437</wp:posOffset>
                        </wp:positionV>
                        <wp:extent cx="110751" cy="110751"/>
                        <wp:effectExtent l="0" t="0" r="3810" b="3810"/>
                        <wp:wrapNone/>
                        <wp:docPr id="206" name="Imagen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ito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87" cy="1123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45280" behindDoc="1" locked="0" layoutInCell="1" allowOverlap="1" wp14:anchorId="3DB52FD3" wp14:editId="6AF876F5">
                        <wp:simplePos x="0" y="0"/>
                        <wp:positionH relativeFrom="column">
                          <wp:posOffset>-142352</wp:posOffset>
                        </wp:positionH>
                        <wp:positionV relativeFrom="paragraph">
                          <wp:posOffset>120127</wp:posOffset>
                        </wp:positionV>
                        <wp:extent cx="96819" cy="96819"/>
                        <wp:effectExtent l="0" t="0" r="0" b="0"/>
                        <wp:wrapNone/>
                        <wp:docPr id="205" name="Imagen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ito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228" cy="101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24</w:t>
                  </w:r>
                </w:p>
              </w:tc>
              <w:tc>
                <w:tcPr>
                  <w:tcW w:w="69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BE6D04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1" locked="0" layoutInCell="1" allowOverlap="1" wp14:anchorId="58F895E1" wp14:editId="539AC2C3">
                            <wp:simplePos x="0" y="0"/>
                            <wp:positionH relativeFrom="column">
                              <wp:posOffset>165735</wp:posOffset>
                            </wp:positionH>
                            <wp:positionV relativeFrom="paragraph">
                              <wp:posOffset>9373</wp:posOffset>
                            </wp:positionV>
                            <wp:extent cx="1149350" cy="190500"/>
                            <wp:effectExtent l="0" t="0" r="0" b="0"/>
                            <wp:wrapNone/>
                            <wp:docPr id="19" name="Rectángul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935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A0861C" id="Rectángulo 19" o:spid="_x0000_s1026" style="position:absolute;margin-left:13.05pt;margin-top:.75pt;width:90.5pt;height:1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" fillcolor="yellow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25</w:t>
                  </w:r>
                </w:p>
              </w:tc>
              <w:tc>
                <w:tcPr>
                  <w:tcW w:w="63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26</w:t>
                  </w: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27</w:t>
                  </w:r>
                </w:p>
              </w:tc>
              <w:tc>
                <w:tcPr>
                  <w:tcW w:w="671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28</w:t>
                  </w:r>
                </w:p>
              </w:tc>
              <w:tc>
                <w:tcPr>
                  <w:tcW w:w="78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AD26A1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4800" behindDoc="1" locked="0" layoutInCell="1" allowOverlap="1" wp14:anchorId="732E8D80" wp14:editId="5BF75F75">
                        <wp:simplePos x="0" y="0"/>
                        <wp:positionH relativeFrom="column">
                          <wp:posOffset>246380</wp:posOffset>
                        </wp:positionH>
                        <wp:positionV relativeFrom="paragraph">
                          <wp:posOffset>85293</wp:posOffset>
                        </wp:positionV>
                        <wp:extent cx="120650" cy="120650"/>
                        <wp:effectExtent l="0" t="0" r="0" b="0"/>
                        <wp:wrapNone/>
                        <wp:docPr id="62" name="Imagen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29</w:t>
                  </w:r>
                </w:p>
              </w:tc>
            </w:tr>
            <w:tr w:rsidR="004F0FF9" w:rsidRPr="004F0FF9" w:rsidTr="00765F65">
              <w:trPr>
                <w:trHeight w:val="386"/>
                <w:jc w:val="center"/>
              </w:trPr>
              <w:tc>
                <w:tcPr>
                  <w:tcW w:w="660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9E2F7D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1" locked="0" layoutInCell="1" allowOverlap="1" wp14:anchorId="3C16045D" wp14:editId="33B23D1A">
                            <wp:simplePos x="0" y="0"/>
                            <wp:positionH relativeFrom="column">
                              <wp:posOffset>62230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638175" cy="161925"/>
                            <wp:effectExtent l="0" t="0" r="9525" b="9525"/>
                            <wp:wrapNone/>
                            <wp:docPr id="20" name="Rectángulo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8175" cy="161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4CA1FD" id="Rectángulo 20" o:spid="_x0000_s1026" style="position:absolute;margin-left:4.9pt;margin-top:1pt;width:50.25pt;height:12.7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" fillcolor="yellow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31</w:t>
                  </w:r>
                </w:p>
              </w:tc>
              <w:tc>
                <w:tcPr>
                  <w:tcW w:w="69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3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1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8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</w:tr>
          </w:tbl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138" w:type="pct"/>
            <w:tcBorders>
              <w:top w:val="single" w:sz="4" w:space="0" w:color="FFFFFF"/>
              <w:left w:val="single" w:sz="12" w:space="0" w:color="FFFFFF" w:themeColor="background1"/>
              <w:bottom w:val="single" w:sz="4" w:space="0" w:color="FFFFFF"/>
              <w:right w:val="single" w:sz="12" w:space="0" w:color="FFFFFF" w:themeColor="background1"/>
            </w:tcBorders>
          </w:tcPr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1599" w:type="pct"/>
            <w:tcBorders>
              <w:top w:val="single" w:sz="4" w:space="0" w:color="FFFFFF"/>
              <w:left w:val="single" w:sz="12" w:space="0" w:color="FFFFFF" w:themeColor="background1"/>
              <w:bottom w:val="single" w:sz="4" w:space="0" w:color="FFFFFF"/>
              <w:right w:val="single" w:sz="12" w:space="0" w:color="FFFFFF"/>
            </w:tcBorders>
          </w:tcPr>
          <w:p w:rsidR="007B1CD2" w:rsidRPr="004F0FF9" w:rsidRDefault="007B1CD2" w:rsidP="004F0FF9">
            <w:pPr>
              <w:pStyle w:val="Mes"/>
              <w:shd w:val="clear" w:color="auto" w:fill="00B0F0"/>
              <w:jc w:val="center"/>
              <w:rPr>
                <w:rFonts w:ascii="Arial" w:hAnsi="Arial" w:cs="Arial"/>
                <w:color w:val="FFFFFF" w:themeColor="background1"/>
                <w:lang w:bidi="es-ES"/>
              </w:rPr>
            </w:pPr>
            <w:r w:rsidRPr="004F0FF9">
              <w:rPr>
                <w:rFonts w:ascii="Arial" w:hAnsi="Arial" w:cs="Arial"/>
                <w:color w:val="FFFFFF" w:themeColor="background1"/>
                <w:lang w:bidi="es-ES"/>
              </w:rPr>
              <w:t>Febrero</w:t>
            </w:r>
          </w:p>
          <w:tbl>
            <w:tblPr>
              <w:tblW w:w="3991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ebrero"/>
            </w:tblPr>
            <w:tblGrid>
              <w:gridCol w:w="535"/>
              <w:gridCol w:w="699"/>
              <w:gridCol w:w="554"/>
              <w:gridCol w:w="534"/>
              <w:gridCol w:w="541"/>
              <w:gridCol w:w="541"/>
              <w:gridCol w:w="587"/>
            </w:tblGrid>
            <w:tr w:rsidR="00DA3ACB" w:rsidRPr="00DA3ACB" w:rsidTr="00C6677D">
              <w:trPr>
                <w:trHeight w:val="157"/>
                <w:jc w:val="center"/>
              </w:trPr>
              <w:tc>
                <w:tcPr>
                  <w:tcW w:w="670" w:type="pct"/>
                  <w:tcBorders>
                    <w:top w:val="single" w:sz="12" w:space="0" w:color="FFFFFF" w:themeColor="background1"/>
                    <w:left w:val="single" w:sz="4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lu</w:t>
                  </w:r>
                </w:p>
              </w:tc>
              <w:tc>
                <w:tcPr>
                  <w:tcW w:w="87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ma</w:t>
                  </w:r>
                </w:p>
              </w:tc>
              <w:tc>
                <w:tcPr>
                  <w:tcW w:w="694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mi</w:t>
                  </w:r>
                </w:p>
              </w:tc>
              <w:tc>
                <w:tcPr>
                  <w:tcW w:w="669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ju</w:t>
                  </w:r>
                </w:p>
              </w:tc>
              <w:tc>
                <w:tcPr>
                  <w:tcW w:w="6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vi</w:t>
                  </w:r>
                </w:p>
              </w:tc>
              <w:tc>
                <w:tcPr>
                  <w:tcW w:w="6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sá</w:t>
                  </w:r>
                </w:p>
              </w:tc>
              <w:tc>
                <w:tcPr>
                  <w:tcW w:w="735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C0000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C00000"/>
                      <w:lang w:bidi="es-ES"/>
                    </w:rPr>
                    <w:t xml:space="preserve">do </w:t>
                  </w:r>
                </w:p>
              </w:tc>
            </w:tr>
            <w:tr w:rsidR="004F0FF9" w:rsidRPr="004F0FF9" w:rsidTr="00C6677D">
              <w:trPr>
                <w:trHeight w:val="455"/>
                <w:jc w:val="center"/>
              </w:trPr>
              <w:tc>
                <w:tcPr>
                  <w:tcW w:w="670" w:type="pct"/>
                  <w:tcBorders>
                    <w:top w:val="single" w:sz="12" w:space="0" w:color="0070C0"/>
                    <w:left w:val="single" w:sz="4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CF000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1" locked="0" layoutInCell="1" allowOverlap="1" wp14:anchorId="2FEF132B" wp14:editId="01BF15FE">
                            <wp:simplePos x="0" y="0"/>
                            <wp:positionH relativeFrom="column">
                              <wp:posOffset>1303707</wp:posOffset>
                            </wp:positionH>
                            <wp:positionV relativeFrom="paragraph">
                              <wp:posOffset>304775</wp:posOffset>
                            </wp:positionV>
                            <wp:extent cx="833450" cy="180975"/>
                            <wp:effectExtent l="0" t="0" r="5080" b="9525"/>
                            <wp:wrapNone/>
                            <wp:docPr id="22" name="Rectángul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3450" cy="180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3B179E67" id="Rectángulo 22" o:spid="_x0000_s1026" style="position:absolute;margin-left:102.65pt;margin-top:24pt;width:65.65pt;height:14.2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" fillcolor="#c4b5cd [1305]" stroked="f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7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94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CF000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1" locked="0" layoutInCell="1" allowOverlap="1" wp14:anchorId="1ABB5BAF" wp14:editId="20B91B13">
                            <wp:simplePos x="0" y="0"/>
                            <wp:positionH relativeFrom="column">
                              <wp:posOffset>78740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66825" cy="171450"/>
                            <wp:effectExtent l="0" t="0" r="9525" b="0"/>
                            <wp:wrapNone/>
                            <wp:docPr id="21" name="Rectángul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6825" cy="1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9D0F20F" id="Rectángulo 21" o:spid="_x0000_s1026" style="position:absolute;margin-left:6.2pt;margin-top:1.45pt;width:99.75pt;height:13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" fillcolor="yellow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73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/>
                  </w:tcBorders>
                </w:tcPr>
                <w:p w:rsidR="007B1CD2" w:rsidRPr="004F0FF9" w:rsidRDefault="00704729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5824" behindDoc="1" locked="0" layoutInCell="1" allowOverlap="1" wp14:anchorId="785071DA" wp14:editId="412CC31D">
                        <wp:simplePos x="0" y="0"/>
                        <wp:positionH relativeFrom="column">
                          <wp:posOffset>223740</wp:posOffset>
                        </wp:positionH>
                        <wp:positionV relativeFrom="paragraph">
                          <wp:posOffset>137160</wp:posOffset>
                        </wp:positionV>
                        <wp:extent cx="120650" cy="120650"/>
                        <wp:effectExtent l="0" t="0" r="0" b="0"/>
                        <wp:wrapNone/>
                        <wp:docPr id="63" name="Imagen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5</w:t>
                  </w:r>
                </w:p>
              </w:tc>
            </w:tr>
            <w:tr w:rsidR="004F0FF9" w:rsidRPr="004F0FF9" w:rsidTr="00C6677D">
              <w:trPr>
                <w:trHeight w:val="431"/>
                <w:jc w:val="center"/>
              </w:trPr>
              <w:tc>
                <w:tcPr>
                  <w:tcW w:w="670" w:type="pct"/>
                  <w:tcBorders>
                    <w:top w:val="single" w:sz="12" w:space="0" w:color="FFFFFF" w:themeColor="background1"/>
                    <w:left w:val="single" w:sz="4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150C6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1" locked="0" layoutInCell="1" allowOverlap="1" wp14:anchorId="6D460061" wp14:editId="31898911">
                            <wp:simplePos x="0" y="0"/>
                            <wp:positionH relativeFrom="column">
                              <wp:posOffset>78105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247650" cy="171450"/>
                            <wp:effectExtent l="0" t="0" r="0" b="0"/>
                            <wp:wrapNone/>
                            <wp:docPr id="30" name="Rectángulo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7650" cy="1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46FAD0F" id="Rectángulo 30" o:spid="_x0000_s1026" style="position:absolute;margin-left:6.15pt;margin-top:.45pt;width:19.5pt;height:13.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" fillcolor="#1c617c [2407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6</w:t>
                  </w:r>
                </w:p>
              </w:tc>
              <w:tc>
                <w:tcPr>
                  <w:tcW w:w="87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A33099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903" behindDoc="1" locked="0" layoutInCell="1" allowOverlap="1" wp14:anchorId="045C2686" wp14:editId="5E3E91E2">
                            <wp:simplePos x="0" y="0"/>
                            <wp:positionH relativeFrom="column">
                              <wp:posOffset>-660</wp:posOffset>
                            </wp:positionH>
                            <wp:positionV relativeFrom="paragraph">
                              <wp:posOffset>7772</wp:posOffset>
                            </wp:positionV>
                            <wp:extent cx="958291" cy="167793"/>
                            <wp:effectExtent l="0" t="0" r="0" b="3810"/>
                            <wp:wrapNone/>
                            <wp:docPr id="39" name="Rectángulo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58291" cy="1677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9E611B" id="Rectángulo 39" o:spid="_x0000_s1026" style="position:absolute;margin-left:-.05pt;margin-top:.6pt;width:75.45pt;height:13.2pt;z-index:-25160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" fillcolor="yellow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7</w:t>
                  </w:r>
                </w:p>
              </w:tc>
              <w:tc>
                <w:tcPr>
                  <w:tcW w:w="694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8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9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73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/>
                  </w:tcBorders>
                </w:tcPr>
                <w:p w:rsidR="007B1CD2" w:rsidRPr="004F0FF9" w:rsidRDefault="00704729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6848" behindDoc="1" locked="0" layoutInCell="1" allowOverlap="1" wp14:anchorId="216F7594" wp14:editId="4BFE6683">
                        <wp:simplePos x="0" y="0"/>
                        <wp:positionH relativeFrom="column">
                          <wp:posOffset>223105</wp:posOffset>
                        </wp:positionH>
                        <wp:positionV relativeFrom="paragraph">
                          <wp:posOffset>128270</wp:posOffset>
                        </wp:positionV>
                        <wp:extent cx="120650" cy="120650"/>
                        <wp:effectExtent l="0" t="0" r="0" b="0"/>
                        <wp:wrapNone/>
                        <wp:docPr id="193" name="Imagen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12</w:t>
                  </w:r>
                </w:p>
              </w:tc>
            </w:tr>
            <w:tr w:rsidR="004F0FF9" w:rsidRPr="004F0FF9" w:rsidTr="00C6677D">
              <w:trPr>
                <w:trHeight w:val="431"/>
                <w:jc w:val="center"/>
              </w:trPr>
              <w:tc>
                <w:tcPr>
                  <w:tcW w:w="670" w:type="pct"/>
                  <w:tcBorders>
                    <w:top w:val="single" w:sz="12" w:space="0" w:color="0070C0"/>
                    <w:left w:val="single" w:sz="4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CF000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1" locked="0" layoutInCell="1" allowOverlap="1" wp14:anchorId="79AF8ED2" wp14:editId="5F070952">
                            <wp:simplePos x="0" y="0"/>
                            <wp:positionH relativeFrom="column">
                              <wp:posOffset>78105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2047875" cy="180975"/>
                            <wp:effectExtent l="0" t="0" r="9525" b="9525"/>
                            <wp:wrapNone/>
                            <wp:docPr id="23" name="Rectángul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47875" cy="180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D4515FC" id="Rectángulo 23" o:spid="_x0000_s1026" style="position:absolute;margin-left:6.15pt;margin-top:2.15pt;width:161.25pt;height:14.2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13</w:t>
                  </w:r>
                </w:p>
              </w:tc>
              <w:tc>
                <w:tcPr>
                  <w:tcW w:w="87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14</w:t>
                  </w:r>
                </w:p>
              </w:tc>
              <w:tc>
                <w:tcPr>
                  <w:tcW w:w="694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15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16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17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18</w:t>
                  </w:r>
                </w:p>
              </w:tc>
              <w:tc>
                <w:tcPr>
                  <w:tcW w:w="73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/>
                  </w:tcBorders>
                </w:tcPr>
                <w:p w:rsidR="007B1CD2" w:rsidRPr="004F0FF9" w:rsidRDefault="00704729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7872" behindDoc="1" locked="0" layoutInCell="1" allowOverlap="1" wp14:anchorId="2BFD7285" wp14:editId="351F2917">
                        <wp:simplePos x="0" y="0"/>
                        <wp:positionH relativeFrom="column">
                          <wp:posOffset>237710</wp:posOffset>
                        </wp:positionH>
                        <wp:positionV relativeFrom="paragraph">
                          <wp:posOffset>122555</wp:posOffset>
                        </wp:positionV>
                        <wp:extent cx="120650" cy="120650"/>
                        <wp:effectExtent l="0" t="0" r="0" b="0"/>
                        <wp:wrapNone/>
                        <wp:docPr id="61" name="Imagen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19</w:t>
                  </w:r>
                </w:p>
              </w:tc>
            </w:tr>
            <w:tr w:rsidR="004F0FF9" w:rsidRPr="004F0FF9" w:rsidTr="00C6677D">
              <w:trPr>
                <w:trHeight w:val="455"/>
                <w:jc w:val="center"/>
              </w:trPr>
              <w:tc>
                <w:tcPr>
                  <w:tcW w:w="670" w:type="pct"/>
                  <w:tcBorders>
                    <w:top w:val="single" w:sz="12" w:space="0" w:color="0070C0"/>
                    <w:left w:val="single" w:sz="4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CF000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1" locked="0" layoutInCell="1" allowOverlap="1" wp14:anchorId="077829DB" wp14:editId="27EA6983">
                            <wp:simplePos x="0" y="0"/>
                            <wp:positionH relativeFrom="column">
                              <wp:posOffset>87630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2038350" cy="180975"/>
                            <wp:effectExtent l="0" t="0" r="0" b="9525"/>
                            <wp:wrapNone/>
                            <wp:docPr id="24" name="Rectángul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8350" cy="180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782179" id="Rectángulo 24" o:spid="_x0000_s1026" style="position:absolute;margin-left:6.9pt;margin-top:.85pt;width:160.5pt;height:14.2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20</w:t>
                  </w:r>
                </w:p>
              </w:tc>
              <w:tc>
                <w:tcPr>
                  <w:tcW w:w="87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21</w:t>
                  </w:r>
                </w:p>
              </w:tc>
              <w:tc>
                <w:tcPr>
                  <w:tcW w:w="694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22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23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24</w:t>
                  </w: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25</w:t>
                  </w:r>
                </w:p>
              </w:tc>
              <w:tc>
                <w:tcPr>
                  <w:tcW w:w="73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/>
                  </w:tcBorders>
                </w:tcPr>
                <w:p w:rsidR="007B1CD2" w:rsidRPr="004F0FF9" w:rsidRDefault="00704729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8896" behindDoc="1" locked="0" layoutInCell="1" allowOverlap="1" wp14:anchorId="66DE8DD8" wp14:editId="02F48DB6">
                        <wp:simplePos x="0" y="0"/>
                        <wp:positionH relativeFrom="column">
                          <wp:posOffset>234315</wp:posOffset>
                        </wp:positionH>
                        <wp:positionV relativeFrom="paragraph">
                          <wp:posOffset>130395</wp:posOffset>
                        </wp:positionV>
                        <wp:extent cx="120650" cy="120650"/>
                        <wp:effectExtent l="0" t="0" r="0" b="0"/>
                        <wp:wrapNone/>
                        <wp:docPr id="192" name="Imagen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26</w:t>
                  </w:r>
                </w:p>
              </w:tc>
            </w:tr>
            <w:tr w:rsidR="004F0FF9" w:rsidRPr="004F0FF9" w:rsidTr="00C6677D">
              <w:trPr>
                <w:trHeight w:val="431"/>
                <w:jc w:val="center"/>
              </w:trPr>
              <w:tc>
                <w:tcPr>
                  <w:tcW w:w="670" w:type="pct"/>
                  <w:tcBorders>
                    <w:top w:val="single" w:sz="12" w:space="0" w:color="0070C0"/>
                    <w:left w:val="single" w:sz="4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472AB5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1" locked="0" layoutInCell="1" allowOverlap="1" wp14:anchorId="7AED245A" wp14:editId="76989B76">
                            <wp:simplePos x="0" y="0"/>
                            <wp:positionH relativeFrom="column">
                              <wp:posOffset>78105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647700" cy="190500"/>
                            <wp:effectExtent l="0" t="0" r="0" b="0"/>
                            <wp:wrapNone/>
                            <wp:docPr id="25" name="Rectángulo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77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47567E7" id="Rectángulo 25" o:spid="_x0000_s1026" style="position:absolute;margin-left:6.15pt;margin-top:1.35pt;width:51pt;height:1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27</w:t>
                  </w:r>
                </w:p>
              </w:tc>
              <w:tc>
                <w:tcPr>
                  <w:tcW w:w="87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28</w:t>
                  </w:r>
                </w:p>
              </w:tc>
              <w:tc>
                <w:tcPr>
                  <w:tcW w:w="694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3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</w:tr>
            <w:tr w:rsidR="004F0FF9" w:rsidRPr="004F0FF9" w:rsidTr="00C6677D">
              <w:trPr>
                <w:trHeight w:val="431"/>
                <w:jc w:val="center"/>
              </w:trPr>
              <w:tc>
                <w:tcPr>
                  <w:tcW w:w="670" w:type="pct"/>
                  <w:tcBorders>
                    <w:top w:val="single" w:sz="12" w:space="0" w:color="0070C0"/>
                    <w:left w:val="single" w:sz="4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87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94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9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35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</w:tr>
          </w:tbl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0" w:type="pct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 w:themeColor="background1"/>
            </w:tcBorders>
          </w:tcPr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1596" w:type="pct"/>
            <w:tcBorders>
              <w:top w:val="single" w:sz="4" w:space="0" w:color="FFFFFF"/>
              <w:left w:val="single" w:sz="12" w:space="0" w:color="FFFFFF" w:themeColor="background1"/>
              <w:bottom w:val="single" w:sz="4" w:space="0" w:color="FFFFFF"/>
              <w:right w:val="single" w:sz="12" w:space="0" w:color="FFFFFF" w:themeColor="background1"/>
            </w:tcBorders>
          </w:tcPr>
          <w:p w:rsidR="007B1CD2" w:rsidRPr="004F0FF9" w:rsidRDefault="007B1CD2" w:rsidP="0011352A">
            <w:pPr>
              <w:pStyle w:val="Mes"/>
              <w:shd w:val="clear" w:color="auto" w:fill="FFC000"/>
              <w:jc w:val="center"/>
              <w:rPr>
                <w:rFonts w:ascii="Arial" w:hAnsi="Arial" w:cs="Arial"/>
                <w:color w:val="FFFFFF" w:themeColor="background1"/>
                <w:lang w:bidi="es-ES"/>
              </w:rPr>
            </w:pPr>
            <w:r w:rsidRPr="004F0FF9">
              <w:rPr>
                <w:rFonts w:ascii="Arial" w:hAnsi="Arial" w:cs="Arial"/>
                <w:color w:val="FFFFFF" w:themeColor="background1"/>
                <w:lang w:bidi="es-ES"/>
              </w:rPr>
              <w:t>Marzo</w:t>
            </w:r>
          </w:p>
          <w:tbl>
            <w:tblPr>
              <w:tblW w:w="371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arzo"/>
            </w:tblPr>
            <w:tblGrid>
              <w:gridCol w:w="517"/>
              <w:gridCol w:w="687"/>
              <w:gridCol w:w="544"/>
              <w:gridCol w:w="497"/>
              <w:gridCol w:w="522"/>
              <w:gridCol w:w="524"/>
              <w:gridCol w:w="421"/>
            </w:tblGrid>
            <w:tr w:rsidR="004F0FF9" w:rsidRPr="004F0FF9" w:rsidTr="007F5D65">
              <w:trPr>
                <w:trHeight w:val="157"/>
                <w:jc w:val="center"/>
              </w:trPr>
              <w:tc>
                <w:tcPr>
                  <w:tcW w:w="696" w:type="pct"/>
                  <w:tcBorders>
                    <w:top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lu</w:t>
                  </w:r>
                </w:p>
              </w:tc>
              <w:tc>
                <w:tcPr>
                  <w:tcW w:w="925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ma</w:t>
                  </w:r>
                </w:p>
              </w:tc>
              <w:tc>
                <w:tcPr>
                  <w:tcW w:w="733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mi</w:t>
                  </w:r>
                </w:p>
              </w:tc>
              <w:tc>
                <w:tcPr>
                  <w:tcW w:w="669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ju</w:t>
                  </w:r>
                </w:p>
              </w:tc>
              <w:tc>
                <w:tcPr>
                  <w:tcW w:w="703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vi</w:t>
                  </w:r>
                </w:p>
              </w:tc>
              <w:tc>
                <w:tcPr>
                  <w:tcW w:w="70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sá</w:t>
                  </w:r>
                </w:p>
              </w:tc>
              <w:tc>
                <w:tcPr>
                  <w:tcW w:w="567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C00000"/>
                      <w:lang w:bidi="es-ES"/>
                    </w:rPr>
                    <w:t xml:space="preserve">do </w:t>
                  </w:r>
                </w:p>
              </w:tc>
            </w:tr>
            <w:tr w:rsidR="004F0FF9" w:rsidRPr="004F0FF9" w:rsidTr="007F5D65">
              <w:trPr>
                <w:trHeight w:val="437"/>
                <w:jc w:val="center"/>
              </w:trPr>
              <w:tc>
                <w:tcPr>
                  <w:tcW w:w="696" w:type="pct"/>
                  <w:tcBorders>
                    <w:top w:val="single" w:sz="12" w:space="0" w:color="0070C0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92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3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F5D65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1" locked="0" layoutInCell="1" allowOverlap="1" wp14:anchorId="5790FE12" wp14:editId="706FCA48">
                            <wp:simplePos x="0" y="0"/>
                            <wp:positionH relativeFrom="column">
                              <wp:posOffset>109220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171575" cy="171450"/>
                            <wp:effectExtent l="0" t="0" r="9525" b="0"/>
                            <wp:wrapNone/>
                            <wp:docPr id="26" name="Rectá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71575" cy="1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E4A96DE" id="Rectángulo 26" o:spid="_x0000_s1026" style="position:absolute;margin-left:8.6pt;margin-top:.7pt;width:92.25pt;height:13.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70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70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56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5</w:t>
                  </w:r>
                  <w:r w:rsidR="00AD26A1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0BB032E1" wp14:editId="019CABFF">
                        <wp:extent cx="120650" cy="120650"/>
                        <wp:effectExtent l="0" t="0" r="0" b="0"/>
                        <wp:docPr id="195" name="Imagen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627" cy="132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0FF9" w:rsidRPr="004F0FF9" w:rsidTr="007F5D65">
              <w:trPr>
                <w:trHeight w:val="415"/>
                <w:jc w:val="center"/>
              </w:trPr>
              <w:tc>
                <w:tcPr>
                  <w:tcW w:w="696" w:type="pct"/>
                  <w:tcBorders>
                    <w:top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F5D65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1" locked="0" layoutInCell="1" allowOverlap="1" wp14:anchorId="727F0956" wp14:editId="0E960ED3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000250" cy="171450"/>
                            <wp:effectExtent l="0" t="0" r="0" b="0"/>
                            <wp:wrapNone/>
                            <wp:docPr id="27" name="Rectángulo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0" cy="1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DFEC81" id="Rectángulo 27" o:spid="_x0000_s1026" style="position:absolute;margin-left:4.3pt;margin-top:2.1pt;width:157.5pt;height:1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6</w:t>
                  </w:r>
                </w:p>
              </w:tc>
              <w:tc>
                <w:tcPr>
                  <w:tcW w:w="925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7</w:t>
                  </w:r>
                </w:p>
              </w:tc>
              <w:tc>
                <w:tcPr>
                  <w:tcW w:w="73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8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9</w:t>
                  </w:r>
                </w:p>
              </w:tc>
              <w:tc>
                <w:tcPr>
                  <w:tcW w:w="70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70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56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12</w:t>
                  </w:r>
                  <w:r w:rsidR="00AD26A1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2DC366EE" wp14:editId="3C508DBB">
                        <wp:extent cx="120650" cy="120650"/>
                        <wp:effectExtent l="0" t="0" r="0" b="0"/>
                        <wp:docPr id="196" name="Imagen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627" cy="132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0FF9" w:rsidRPr="004F0FF9" w:rsidTr="007F5D65">
              <w:trPr>
                <w:trHeight w:val="415"/>
                <w:jc w:val="center"/>
              </w:trPr>
              <w:tc>
                <w:tcPr>
                  <w:tcW w:w="696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AB4250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795A0D88" wp14:editId="0EC60901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990725" cy="200025"/>
                            <wp:effectExtent l="0" t="0" r="9525" b="9525"/>
                            <wp:wrapNone/>
                            <wp:docPr id="33" name="Rectángulo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2000526" id="Rectángulo 33" o:spid="_x0000_s1026" style="position:absolute;margin-left:4.75pt;margin-top:.85pt;width:156.75pt;height:15.7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13</w:t>
                  </w:r>
                </w:p>
              </w:tc>
              <w:tc>
                <w:tcPr>
                  <w:tcW w:w="92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14</w:t>
                  </w:r>
                </w:p>
              </w:tc>
              <w:tc>
                <w:tcPr>
                  <w:tcW w:w="73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15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16</w:t>
                  </w:r>
                </w:p>
              </w:tc>
              <w:tc>
                <w:tcPr>
                  <w:tcW w:w="70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17</w:t>
                  </w:r>
                </w:p>
              </w:tc>
              <w:tc>
                <w:tcPr>
                  <w:tcW w:w="70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18</w:t>
                  </w:r>
                </w:p>
              </w:tc>
              <w:tc>
                <w:tcPr>
                  <w:tcW w:w="56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19</w:t>
                  </w:r>
                  <w:r w:rsidR="00AD26A1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5E5422BC" wp14:editId="5CC5690D">
                        <wp:extent cx="120650" cy="120650"/>
                        <wp:effectExtent l="0" t="0" r="0" b="0"/>
                        <wp:docPr id="194" name="Imagen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627" cy="132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0FF9" w:rsidRPr="004F0FF9" w:rsidTr="007F5D65">
              <w:trPr>
                <w:trHeight w:val="437"/>
                <w:jc w:val="center"/>
              </w:trPr>
              <w:tc>
                <w:tcPr>
                  <w:tcW w:w="696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150C6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1" locked="0" layoutInCell="1" allowOverlap="1" wp14:anchorId="1C5C0100" wp14:editId="109F1859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209550" cy="180975"/>
                            <wp:effectExtent l="0" t="0" r="0" b="9525"/>
                            <wp:wrapNone/>
                            <wp:docPr id="31" name="Rectángulo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80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1A2A07" id="Rectángulo 31" o:spid="_x0000_s1026" style="position:absolute;margin-left:4.75pt;margin-top:1.1pt;width:16.5pt;height:14.2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" fillcolor="#1c617c [2407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20</w:t>
                  </w:r>
                </w:p>
              </w:tc>
              <w:tc>
                <w:tcPr>
                  <w:tcW w:w="92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AB4250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1" locked="0" layoutInCell="1" allowOverlap="1" wp14:anchorId="4275BC6A" wp14:editId="39C9FD2F">
                            <wp:simplePos x="0" y="0"/>
                            <wp:positionH relativeFrom="column">
                              <wp:posOffset>113030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628775" cy="171450"/>
                            <wp:effectExtent l="0" t="0" r="9525" b="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1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560D77" id="Rectángulo 34" o:spid="_x0000_s1026" style="position:absolute;margin-left:8.9pt;margin-top:1.85pt;width:128.25pt;height:13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21</w:t>
                  </w:r>
                </w:p>
              </w:tc>
              <w:tc>
                <w:tcPr>
                  <w:tcW w:w="73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22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23</w:t>
                  </w:r>
                </w:p>
              </w:tc>
              <w:tc>
                <w:tcPr>
                  <w:tcW w:w="70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24</w:t>
                  </w:r>
                </w:p>
              </w:tc>
              <w:tc>
                <w:tcPr>
                  <w:tcW w:w="70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25</w:t>
                  </w:r>
                </w:p>
              </w:tc>
              <w:tc>
                <w:tcPr>
                  <w:tcW w:w="56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26</w:t>
                  </w:r>
                  <w:r w:rsidR="00AD26A1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1502C347" wp14:editId="260A2E0C">
                        <wp:extent cx="120650" cy="120650"/>
                        <wp:effectExtent l="0" t="0" r="0" b="0"/>
                        <wp:docPr id="197" name="Imagen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627" cy="132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0FF9" w:rsidRPr="004F0FF9" w:rsidTr="007F5D65">
              <w:trPr>
                <w:trHeight w:val="415"/>
                <w:jc w:val="center"/>
              </w:trPr>
              <w:tc>
                <w:tcPr>
                  <w:tcW w:w="696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FA6B77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1" locked="0" layoutInCell="1" allowOverlap="1" wp14:anchorId="6F953F20" wp14:editId="4BA39461">
                            <wp:simplePos x="0" y="0"/>
                            <wp:positionH relativeFrom="column">
                              <wp:posOffset>167843</wp:posOffset>
                            </wp:positionH>
                            <wp:positionV relativeFrom="paragraph">
                              <wp:posOffset>17043</wp:posOffset>
                            </wp:positionV>
                            <wp:extent cx="1539875" cy="182880"/>
                            <wp:effectExtent l="0" t="0" r="3175" b="7620"/>
                            <wp:wrapNone/>
                            <wp:docPr id="40" name="Rectángulo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9875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E65162" id="Rectángulo 40" o:spid="_x0000_s1026" style="position:absolute;margin-left:13.2pt;margin-top:1.35pt;width:121.25pt;height:14.4pt;z-index:-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" fillcolor="#00b0f0" stroked="f" strokeweight="1pt"/>
                        </w:pict>
                      </mc:Fallback>
                    </mc:AlternateContent>
                  </w:r>
                  <w:r w:rsidR="00AB4250"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1" locked="0" layoutInCell="1" allowOverlap="1" wp14:anchorId="5D801A7D" wp14:editId="168511AB">
                            <wp:simplePos x="0" y="0"/>
                            <wp:positionH relativeFrom="column">
                              <wp:posOffset>61774</wp:posOffset>
                            </wp:positionH>
                            <wp:positionV relativeFrom="paragraph">
                              <wp:posOffset>20701</wp:posOffset>
                            </wp:positionV>
                            <wp:extent cx="106070" cy="180975"/>
                            <wp:effectExtent l="0" t="0" r="8255" b="9525"/>
                            <wp:wrapNone/>
                            <wp:docPr id="35" name="Rectángulo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6070" cy="180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27512F" id="Rectángulo 35" o:spid="_x0000_s1026" style="position:absolute;margin-left:4.85pt;margin-top:1.65pt;width:8.35pt;height:14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" fillcolor="#c4b5cd [1305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27</w:t>
                  </w:r>
                </w:p>
              </w:tc>
              <w:tc>
                <w:tcPr>
                  <w:tcW w:w="92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28</w:t>
                  </w:r>
                </w:p>
              </w:tc>
              <w:tc>
                <w:tcPr>
                  <w:tcW w:w="73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29</w:t>
                  </w: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70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31</w:t>
                  </w:r>
                </w:p>
              </w:tc>
              <w:tc>
                <w:tcPr>
                  <w:tcW w:w="70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56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</w:tr>
            <w:tr w:rsidR="004F0FF9" w:rsidRPr="004F0FF9" w:rsidTr="007F5D65">
              <w:trPr>
                <w:trHeight w:val="415"/>
                <w:jc w:val="center"/>
              </w:trPr>
              <w:tc>
                <w:tcPr>
                  <w:tcW w:w="696" w:type="pct"/>
                  <w:tcBorders>
                    <w:top w:val="single" w:sz="12" w:space="0" w:color="0070C0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925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3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9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03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0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567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</w:tr>
          </w:tbl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BA1074" w:rsidRPr="004F0FF9" w:rsidTr="00765F65">
        <w:trPr>
          <w:trHeight w:val="2446"/>
        </w:trPr>
        <w:tc>
          <w:tcPr>
            <w:tcW w:w="1597" w:type="pct"/>
            <w:tcBorders>
              <w:top w:val="single" w:sz="4" w:space="0" w:color="FFFFFF"/>
              <w:left w:val="single" w:sz="12" w:space="0" w:color="FFFFFF" w:themeColor="background1"/>
              <w:bottom w:val="single" w:sz="4" w:space="0" w:color="FFFFFF"/>
              <w:right w:val="single" w:sz="12" w:space="0" w:color="FFFFFF" w:themeColor="background1"/>
            </w:tcBorders>
          </w:tcPr>
          <w:p w:rsidR="007B1CD2" w:rsidRPr="004F0FF9" w:rsidRDefault="007B1CD2" w:rsidP="0011352A">
            <w:pPr>
              <w:pStyle w:val="Mes"/>
              <w:shd w:val="clear" w:color="auto" w:fill="A790B4" w:themeFill="accent6" w:themeFillTint="99"/>
              <w:jc w:val="center"/>
              <w:rPr>
                <w:rFonts w:ascii="Arial" w:hAnsi="Arial" w:cs="Arial"/>
                <w:color w:val="FFFFFF" w:themeColor="background1"/>
                <w:lang w:bidi="es-ES"/>
              </w:rPr>
            </w:pPr>
            <w:r w:rsidRPr="004F0FF9">
              <w:rPr>
                <w:rFonts w:ascii="Arial" w:hAnsi="Arial" w:cs="Arial"/>
                <w:color w:val="FFFFFF" w:themeColor="background1"/>
                <w:lang w:bidi="es-ES"/>
              </w:rPr>
              <w:t>Abril</w:t>
            </w:r>
          </w:p>
          <w:tbl>
            <w:tblPr>
              <w:tblW w:w="418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bril"/>
            </w:tblPr>
            <w:tblGrid>
              <w:gridCol w:w="553"/>
              <w:gridCol w:w="735"/>
              <w:gridCol w:w="583"/>
              <w:gridCol w:w="534"/>
              <w:gridCol w:w="559"/>
              <w:gridCol w:w="562"/>
              <w:gridCol w:w="658"/>
            </w:tblGrid>
            <w:tr w:rsidR="005F5FEB" w:rsidRPr="004F0FF9" w:rsidTr="00765F65">
              <w:trPr>
                <w:trHeight w:val="181"/>
                <w:jc w:val="center"/>
              </w:trPr>
              <w:tc>
                <w:tcPr>
                  <w:tcW w:w="661" w:type="pct"/>
                  <w:tcBorders>
                    <w:top w:val="single" w:sz="12" w:space="0" w:color="FFFFFF" w:themeColor="background1"/>
                    <w:left w:val="single" w:sz="4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lu</w:t>
                  </w:r>
                </w:p>
              </w:tc>
              <w:tc>
                <w:tcPr>
                  <w:tcW w:w="87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ma</w:t>
                  </w:r>
                </w:p>
              </w:tc>
              <w:tc>
                <w:tcPr>
                  <w:tcW w:w="697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mi</w:t>
                  </w:r>
                </w:p>
              </w:tc>
              <w:tc>
                <w:tcPr>
                  <w:tcW w:w="63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ju</w:t>
                  </w:r>
                </w:p>
              </w:tc>
              <w:tc>
                <w:tcPr>
                  <w:tcW w:w="668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vi</w:t>
                  </w:r>
                </w:p>
              </w:tc>
              <w:tc>
                <w:tcPr>
                  <w:tcW w:w="672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>sá</w:t>
                  </w:r>
                </w:p>
              </w:tc>
              <w:tc>
                <w:tcPr>
                  <w:tcW w:w="786" w:type="pct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DA3ACB" w:rsidRDefault="007B1CD2" w:rsidP="00BE6D04">
                  <w:pPr>
                    <w:pStyle w:val="Das"/>
                    <w:framePr w:hSpace="141" w:wrap="around" w:vAnchor="text" w:hAnchor="margin" w:y="-24"/>
                    <w:rPr>
                      <w:rFonts w:ascii="Arial" w:hAnsi="Arial" w:cs="Arial"/>
                      <w:color w:val="7030A0"/>
                      <w:lang w:bidi="es-ES"/>
                    </w:rPr>
                  </w:pPr>
                  <w:r w:rsidRPr="00DA3ACB">
                    <w:rPr>
                      <w:rFonts w:ascii="Arial" w:hAnsi="Arial" w:cs="Arial"/>
                      <w:color w:val="C00000"/>
                      <w:lang w:bidi="es-ES"/>
                    </w:rPr>
                    <w:t>do</w:t>
                  </w:r>
                  <w:r w:rsidRPr="00DA3ACB">
                    <w:rPr>
                      <w:rFonts w:ascii="Arial" w:hAnsi="Arial" w:cs="Arial"/>
                      <w:color w:val="7030A0"/>
                      <w:lang w:bidi="es-ES"/>
                    </w:rPr>
                    <w:t xml:space="preserve"> </w:t>
                  </w:r>
                </w:p>
              </w:tc>
            </w:tr>
            <w:tr w:rsidR="005F5FEB" w:rsidRPr="004F0FF9" w:rsidTr="00765F65">
              <w:trPr>
                <w:trHeight w:val="399"/>
                <w:jc w:val="center"/>
              </w:trPr>
              <w:tc>
                <w:tcPr>
                  <w:tcW w:w="661" w:type="pct"/>
                  <w:tcBorders>
                    <w:top w:val="single" w:sz="12" w:space="0" w:color="0070C0"/>
                    <w:left w:val="single" w:sz="4" w:space="0" w:color="0070C0"/>
                    <w:bottom w:val="single" w:sz="12" w:space="0" w:color="FFFFFF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9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3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2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42168B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1" locked="0" layoutInCell="1" allowOverlap="1" wp14:anchorId="545D236D" wp14:editId="1424DFB2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80975" cy="190500"/>
                            <wp:effectExtent l="0" t="0" r="9525" b="0"/>
                            <wp:wrapNone/>
                            <wp:docPr id="36" name="Rectángulo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DD5B5B2" id="Rectángulo 36" o:spid="_x0000_s1026" style="position:absolute;margin-left:9pt;margin-top:.8pt;width:14.25pt;height:1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" fillcolor="#00b0f0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78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AD26A1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22752" behindDoc="1" locked="0" layoutInCell="1" allowOverlap="1" wp14:anchorId="65A673FF" wp14:editId="3DBCF0A7">
                        <wp:simplePos x="0" y="0"/>
                        <wp:positionH relativeFrom="column">
                          <wp:posOffset>253365</wp:posOffset>
                        </wp:positionH>
                        <wp:positionV relativeFrom="paragraph">
                          <wp:posOffset>98251</wp:posOffset>
                        </wp:positionV>
                        <wp:extent cx="120650" cy="120650"/>
                        <wp:effectExtent l="0" t="0" r="0" b="0"/>
                        <wp:wrapNone/>
                        <wp:docPr id="59" name="Imagen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</w:t>
                  </w:r>
                </w:p>
              </w:tc>
            </w:tr>
            <w:tr w:rsidR="005F5FEB" w:rsidRPr="004F0FF9" w:rsidTr="00765F65">
              <w:trPr>
                <w:trHeight w:val="379"/>
                <w:jc w:val="center"/>
              </w:trPr>
              <w:tc>
                <w:tcPr>
                  <w:tcW w:w="661" w:type="pct"/>
                  <w:tcBorders>
                    <w:top w:val="single" w:sz="12" w:space="0" w:color="FFFFFF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4D5097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1" locked="0" layoutInCell="1" allowOverlap="1" wp14:anchorId="1469098B" wp14:editId="1C9FC8EE">
                            <wp:simplePos x="0" y="0"/>
                            <wp:positionH relativeFrom="column">
                              <wp:posOffset>81991</wp:posOffset>
                            </wp:positionH>
                            <wp:positionV relativeFrom="paragraph">
                              <wp:posOffset>12827</wp:posOffset>
                            </wp:positionV>
                            <wp:extent cx="1276503" cy="200025"/>
                            <wp:effectExtent l="0" t="0" r="0" b="9525"/>
                            <wp:wrapNone/>
                            <wp:docPr id="37" name="Rectángulo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6503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0A428023" id="Rectángulo 37" o:spid="_x0000_s1026" style="position:absolute;margin-left:6.45pt;margin-top:1pt;width:100.5pt;height:15.75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" fillcolor="#00b0f0" stroked="f" strokeweight="1pt"/>
                        </w:pict>
                      </mc:Fallback>
                    </mc:AlternateContent>
                  </w:r>
                  <w:r w:rsidR="00DB0C72"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1" locked="0" layoutInCell="1" allowOverlap="1" wp14:anchorId="38EC051D" wp14:editId="518CFB48">
                            <wp:simplePos x="0" y="0"/>
                            <wp:positionH relativeFrom="column">
                              <wp:posOffset>81915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2124075" cy="190500"/>
                            <wp:effectExtent l="0" t="0" r="9525" b="0"/>
                            <wp:wrapNone/>
                            <wp:docPr id="32" name="Rectángulo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24075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14BBCA5" id="Rectángulo 32" o:spid="_x0000_s1026" style="position:absolute;margin-left:6.45pt;margin-top:19.1pt;width:167.25pt;height:1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" fillcolor="#d46111 [2408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878" w:type="pct"/>
                  <w:tcBorders>
                    <w:top w:val="single" w:sz="12" w:space="0" w:color="FFFFFF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697" w:type="pct"/>
                  <w:tcBorders>
                    <w:top w:val="single" w:sz="12" w:space="0" w:color="FFFFFF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638" w:type="pct"/>
                  <w:tcBorders>
                    <w:top w:val="single" w:sz="12" w:space="0" w:color="FFFFFF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FA6B77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1" locked="0" layoutInCell="1" allowOverlap="1" wp14:anchorId="2F0C0FBA" wp14:editId="7CC4273C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11165</wp:posOffset>
                            </wp:positionV>
                            <wp:extent cx="508406" cy="200025"/>
                            <wp:effectExtent l="0" t="0" r="6350" b="9525"/>
                            <wp:wrapNone/>
                            <wp:docPr id="41" name="Rectángulo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8406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70470CE2" id="Rectángulo 41" o:spid="_x0000_s1026" style="position:absolute;margin-left:12.65pt;margin-top:.9pt;width:40.05pt;height:15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" fillcolor="#d87e7e [1941]" stroked="f" strokeweight="1pt"/>
                        </w:pict>
                      </mc:Fallback>
                    </mc:AlternateContent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6</w:t>
                  </w:r>
                </w:p>
              </w:tc>
              <w:tc>
                <w:tcPr>
                  <w:tcW w:w="668" w:type="pct"/>
                  <w:tcBorders>
                    <w:top w:val="single" w:sz="12" w:space="0" w:color="FFFFFF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5735AB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59616" behindDoc="1" locked="0" layoutInCell="1" allowOverlap="1" wp14:anchorId="2BB06388" wp14:editId="28E72CDA">
                        <wp:simplePos x="0" y="0"/>
                        <wp:positionH relativeFrom="column">
                          <wp:posOffset>12065</wp:posOffset>
                        </wp:positionH>
                        <wp:positionV relativeFrom="paragraph">
                          <wp:posOffset>97951</wp:posOffset>
                        </wp:positionV>
                        <wp:extent cx="122555" cy="122555"/>
                        <wp:effectExtent l="0" t="0" r="0" b="0"/>
                        <wp:wrapNone/>
                        <wp:docPr id="214" name="Imagen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Letter-Open-icon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555" cy="122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758592" behindDoc="1" locked="0" layoutInCell="1" allowOverlap="1" wp14:anchorId="18AA23EF" wp14:editId="523144AA">
                        <wp:simplePos x="0" y="0"/>
                        <wp:positionH relativeFrom="column">
                          <wp:posOffset>207484</wp:posOffset>
                        </wp:positionH>
                        <wp:positionV relativeFrom="paragraph">
                          <wp:posOffset>122555</wp:posOffset>
                        </wp:positionV>
                        <wp:extent cx="115722" cy="116379"/>
                        <wp:effectExtent l="0" t="0" r="0" b="0"/>
                        <wp:wrapNone/>
                        <wp:docPr id="213" name="Imagen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" name="labo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722" cy="116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7</w:t>
                  </w:r>
                </w:p>
              </w:tc>
              <w:tc>
                <w:tcPr>
                  <w:tcW w:w="672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8</w:t>
                  </w:r>
                </w:p>
              </w:tc>
              <w:tc>
                <w:tcPr>
                  <w:tcW w:w="78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227AD1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lang w:val="es-MX" w:eastAsia="es-MX"/>
                    </w:rPr>
                    <w:drawing>
                      <wp:anchor distT="0" distB="0" distL="114300" distR="114300" simplePos="0" relativeHeight="251719680" behindDoc="1" locked="0" layoutInCell="1" allowOverlap="1" wp14:anchorId="47241A7B" wp14:editId="4F18A9AA">
                        <wp:simplePos x="0" y="0"/>
                        <wp:positionH relativeFrom="column">
                          <wp:posOffset>243845</wp:posOffset>
                        </wp:positionH>
                        <wp:positionV relativeFrom="paragraph">
                          <wp:posOffset>87208</wp:posOffset>
                        </wp:positionV>
                        <wp:extent cx="125095" cy="125095"/>
                        <wp:effectExtent l="0" t="0" r="8255" b="8255"/>
                        <wp:wrapNone/>
                        <wp:docPr id="42" name="Imagen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m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82" cy="126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B1CD2"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9</w:t>
                  </w:r>
                </w:p>
              </w:tc>
            </w:tr>
            <w:tr w:rsidR="005F5FEB" w:rsidRPr="004F0FF9" w:rsidTr="00765F65">
              <w:trPr>
                <w:trHeight w:val="379"/>
                <w:jc w:val="center"/>
              </w:trPr>
              <w:tc>
                <w:tcPr>
                  <w:tcW w:w="661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69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13</w:t>
                  </w: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14</w:t>
                  </w:r>
                </w:p>
              </w:tc>
              <w:tc>
                <w:tcPr>
                  <w:tcW w:w="672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15</w:t>
                  </w:r>
                </w:p>
              </w:tc>
              <w:tc>
                <w:tcPr>
                  <w:tcW w:w="78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16</w:t>
                  </w:r>
                </w:p>
              </w:tc>
            </w:tr>
            <w:tr w:rsidR="005F5FEB" w:rsidRPr="004F0FF9" w:rsidTr="00765F65">
              <w:trPr>
                <w:trHeight w:val="399"/>
                <w:jc w:val="center"/>
              </w:trPr>
              <w:tc>
                <w:tcPr>
                  <w:tcW w:w="661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17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18</w:t>
                  </w:r>
                </w:p>
              </w:tc>
              <w:tc>
                <w:tcPr>
                  <w:tcW w:w="69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19</w:t>
                  </w:r>
                </w:p>
              </w:tc>
              <w:tc>
                <w:tcPr>
                  <w:tcW w:w="63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20</w:t>
                  </w: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21</w:t>
                  </w:r>
                </w:p>
              </w:tc>
              <w:tc>
                <w:tcPr>
                  <w:tcW w:w="672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22</w:t>
                  </w:r>
                </w:p>
              </w:tc>
              <w:tc>
                <w:tcPr>
                  <w:tcW w:w="78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23</w:t>
                  </w:r>
                </w:p>
              </w:tc>
            </w:tr>
            <w:tr w:rsidR="005F5FEB" w:rsidRPr="004F0FF9" w:rsidTr="00765F65">
              <w:trPr>
                <w:trHeight w:val="379"/>
                <w:jc w:val="center"/>
              </w:trPr>
              <w:tc>
                <w:tcPr>
                  <w:tcW w:w="661" w:type="pct"/>
                  <w:tcBorders>
                    <w:top w:val="single" w:sz="12" w:space="0" w:color="0070C0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24</w:t>
                  </w: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25</w:t>
                  </w:r>
                </w:p>
              </w:tc>
              <w:tc>
                <w:tcPr>
                  <w:tcW w:w="69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26</w:t>
                  </w:r>
                </w:p>
              </w:tc>
              <w:tc>
                <w:tcPr>
                  <w:tcW w:w="63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27</w:t>
                  </w: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28</w:t>
                  </w:r>
                </w:p>
              </w:tc>
              <w:tc>
                <w:tcPr>
                  <w:tcW w:w="672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29</w:t>
                  </w:r>
                </w:p>
              </w:tc>
              <w:tc>
                <w:tcPr>
                  <w:tcW w:w="78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0070C0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  <w:r w:rsidRPr="004F0FF9">
                    <w:rPr>
                      <w:rFonts w:ascii="Arial" w:hAnsi="Arial" w:cs="Arial"/>
                      <w:b/>
                      <w:color w:val="000000"/>
                      <w:lang w:bidi="es-ES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  <w:t>30</w:t>
                  </w:r>
                </w:p>
              </w:tc>
            </w:tr>
            <w:tr w:rsidR="005F5FEB" w:rsidRPr="004F0FF9" w:rsidTr="00765F65">
              <w:trPr>
                <w:trHeight w:val="379"/>
                <w:jc w:val="center"/>
              </w:trPr>
              <w:tc>
                <w:tcPr>
                  <w:tcW w:w="661" w:type="pct"/>
                  <w:tcBorders>
                    <w:top w:val="single" w:sz="12" w:space="0" w:color="0070C0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87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97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3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68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72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786" w:type="pct"/>
                  <w:tcBorders>
                    <w:top w:val="single" w:sz="12" w:space="0" w:color="0070C0"/>
                    <w:left w:val="single" w:sz="12" w:space="0" w:color="FFFFFF" w:themeColor="background1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7B1CD2" w:rsidRPr="004F0FF9" w:rsidRDefault="007B1CD2" w:rsidP="00BE6D04">
                  <w:pPr>
                    <w:pStyle w:val="Fechas"/>
                    <w:framePr w:hSpace="141" w:wrap="around" w:vAnchor="text" w:hAnchor="margin" w:y="-24"/>
                    <w:rPr>
                      <w:rFonts w:ascii="Arial" w:hAnsi="Arial" w:cs="Arial"/>
                      <w:b/>
                      <w:color w:val="000000"/>
                      <w14:textFill>
                        <w14:solidFill>
                          <w14:srgbClr w14:val="000000">
                            <w14:lumMod w14:val="90000"/>
                            <w14:lumOff w14:val="10000"/>
                            <w14:lumMod w14:val="90000"/>
                            <w14:lumOff w14:val="10000"/>
                          </w14:srgbClr>
                        </w14:solidFill>
                      </w14:textFill>
                    </w:rPr>
                  </w:pPr>
                </w:p>
              </w:tc>
            </w:tr>
          </w:tbl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138" w:type="pct"/>
            <w:tcBorders>
              <w:top w:val="single" w:sz="4" w:space="0" w:color="FFFFFF"/>
              <w:left w:val="single" w:sz="12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159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  <w:p w:rsidR="007B1CD2" w:rsidRPr="004F0FF9" w:rsidRDefault="005735AB" w:rsidP="007B1CD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761664" behindDoc="1" locked="0" layoutInCell="1" allowOverlap="1" wp14:anchorId="1A54420E" wp14:editId="2D76E403">
                  <wp:simplePos x="0" y="0"/>
                  <wp:positionH relativeFrom="column">
                    <wp:posOffset>2266315</wp:posOffset>
                  </wp:positionH>
                  <wp:positionV relativeFrom="paragraph">
                    <wp:posOffset>1100616</wp:posOffset>
                  </wp:positionV>
                  <wp:extent cx="204470" cy="204470"/>
                  <wp:effectExtent l="0" t="0" r="5080" b="5080"/>
                  <wp:wrapNone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Letter-Open-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63712" behindDoc="1" locked="0" layoutInCell="1" allowOverlap="1" wp14:anchorId="4516182A" wp14:editId="7BA9CB43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1059341</wp:posOffset>
                      </wp:positionV>
                      <wp:extent cx="1801504" cy="1404620"/>
                      <wp:effectExtent l="0" t="0" r="0" b="0"/>
                      <wp:wrapNone/>
                      <wp:docPr id="2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150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35AB" w:rsidRPr="008574CC" w:rsidRDefault="005735AB" w:rsidP="005735A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 xml:space="preserve">Carta de aceptación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51618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88.1pt;margin-top:83.4pt;width:141.85pt;height:110.6pt;z-index:-251552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" filled="f" stroked="f">
                      <v:textbox style="mso-fit-shape-to-text:t">
                        <w:txbxContent>
                          <w:p w:rsidR="005735AB" w:rsidRPr="008574CC" w:rsidRDefault="005735AB" w:rsidP="005735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 xml:space="preserve">Carta de aceptación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4ED1"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56544" behindDoc="1" locked="0" layoutInCell="1" allowOverlap="1" wp14:anchorId="3BE7B889" wp14:editId="439F2886">
                      <wp:simplePos x="0" y="0"/>
                      <wp:positionH relativeFrom="column">
                        <wp:posOffset>2660811</wp:posOffset>
                      </wp:positionH>
                      <wp:positionV relativeFrom="paragraph">
                        <wp:posOffset>1296035</wp:posOffset>
                      </wp:positionV>
                      <wp:extent cx="2122170" cy="1404620"/>
                      <wp:effectExtent l="0" t="0" r="0" b="0"/>
                      <wp:wrapNone/>
                      <wp:docPr id="2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21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ED1" w:rsidRPr="008574CC" w:rsidRDefault="00F54ED1" w:rsidP="00F54ED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Acta de cierre de proyecto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BE7B889" id="_x0000_s1027" type="#_x0000_t202" style="position:absolute;margin-left:209.5pt;margin-top:102.05pt;width:167.1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7hFAIAAAM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" filled="f" stroked="f">
                      <v:textbox style="mso-fit-shape-to-text:t">
                        <w:txbxContent>
                          <w:p w:rsidR="00F54ED1" w:rsidRPr="008574CC" w:rsidRDefault="00F54ED1" w:rsidP="00F54ED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Acta de cierre de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4ED1">
              <w:rPr>
                <w:noProof/>
                <w:lang w:val="es-MX" w:eastAsia="es-MX"/>
              </w:rPr>
              <w:drawing>
                <wp:anchor distT="0" distB="0" distL="114300" distR="114300" simplePos="0" relativeHeight="251754496" behindDoc="1" locked="0" layoutInCell="1" allowOverlap="1" wp14:anchorId="4BE284D4" wp14:editId="4C0EA549">
                  <wp:simplePos x="0" y="0"/>
                  <wp:positionH relativeFrom="column">
                    <wp:posOffset>2499995</wp:posOffset>
                  </wp:positionH>
                  <wp:positionV relativeFrom="paragraph">
                    <wp:posOffset>1310327</wp:posOffset>
                  </wp:positionV>
                  <wp:extent cx="258879" cy="260350"/>
                  <wp:effectExtent l="0" t="0" r="8255" b="6350"/>
                  <wp:wrapNone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lab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79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1074"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53472" behindDoc="1" locked="0" layoutInCell="1" allowOverlap="1" wp14:anchorId="68E7CD6A" wp14:editId="1FC04AEE">
                      <wp:simplePos x="0" y="0"/>
                      <wp:positionH relativeFrom="column">
                        <wp:posOffset>2314414</wp:posOffset>
                      </wp:positionH>
                      <wp:positionV relativeFrom="paragraph">
                        <wp:posOffset>786765</wp:posOffset>
                      </wp:positionV>
                      <wp:extent cx="1228299" cy="1404620"/>
                      <wp:effectExtent l="0" t="0" r="0" b="0"/>
                      <wp:wrapNone/>
                      <wp:docPr id="2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29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1074" w:rsidRPr="008574CC" w:rsidRDefault="00BA1074" w:rsidP="00BA107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 xml:space="preserve">Acta de inicio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E7CD6A" id="_x0000_s1028" type="#_x0000_t202" style="position:absolute;margin-left:182.25pt;margin-top:61.95pt;width:96.7pt;height:110.6pt;z-index:-251563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m7FAIAAAM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" filled="f" stroked="f">
                      <v:textbox style="mso-fit-shape-to-text:t">
                        <w:txbxContent>
                          <w:p w:rsidR="00BA1074" w:rsidRPr="008574CC" w:rsidRDefault="00BA1074" w:rsidP="00BA107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 xml:space="preserve">Acta de inicio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1074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w:drawing>
                <wp:anchor distT="0" distB="0" distL="114300" distR="114300" simplePos="0" relativeHeight="251751424" behindDoc="1" locked="0" layoutInCell="1" allowOverlap="1" wp14:anchorId="2F0743C2" wp14:editId="44BF4544">
                  <wp:simplePos x="0" y="0"/>
                  <wp:positionH relativeFrom="column">
                    <wp:posOffset>2172335</wp:posOffset>
                  </wp:positionH>
                  <wp:positionV relativeFrom="paragraph">
                    <wp:posOffset>820894</wp:posOffset>
                  </wp:positionV>
                  <wp:extent cx="211540" cy="230104"/>
                  <wp:effectExtent l="0" t="0" r="0" b="0"/>
                  <wp:wrapNone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cono-7-0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83" r="21387"/>
                          <a:stretch/>
                        </pic:blipFill>
                        <pic:spPr bwMode="auto">
                          <a:xfrm>
                            <a:off x="0" y="0"/>
                            <a:ext cx="211540" cy="230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30E3" w:rsidRPr="0011352A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31968" behindDoc="1" locked="0" layoutInCell="1" allowOverlap="1" wp14:anchorId="78D108BB" wp14:editId="0648F5A2">
                      <wp:simplePos x="0" y="0"/>
                      <wp:positionH relativeFrom="column">
                        <wp:posOffset>2170542</wp:posOffset>
                      </wp:positionH>
                      <wp:positionV relativeFrom="paragraph">
                        <wp:posOffset>284651</wp:posOffset>
                      </wp:positionV>
                      <wp:extent cx="1656080" cy="1404620"/>
                      <wp:effectExtent l="0" t="0" r="0" b="0"/>
                      <wp:wrapNone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5FEB" w:rsidRPr="0011352A" w:rsidRDefault="005F5FEB" w:rsidP="005F5FE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  <w:lang w:val="es-MX"/>
                                    </w:rPr>
                                    <w:t xml:space="preserve">Minutas de reunión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8D108BB" id="_x0000_s1029" type="#_x0000_t202" style="position:absolute;margin-left:170.9pt;margin-top:22.4pt;width:130.4pt;height:110.6pt;z-index:-251584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" filled="f" stroked="f">
                      <v:textbox style="mso-fit-shape-to-text:t">
                        <w:txbxContent>
                          <w:p w:rsidR="005F5FEB" w:rsidRPr="0011352A" w:rsidRDefault="005F5FEB" w:rsidP="005F5FE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lang w:val="es-MX"/>
                              </w:rPr>
                              <w:t xml:space="preserve">Minutas de reunión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30E3">
              <w:rPr>
                <w:noProof/>
                <w:lang w:val="es-MX" w:eastAsia="es-MX"/>
              </w:rPr>
              <w:drawing>
                <wp:anchor distT="0" distB="0" distL="114300" distR="114300" simplePos="0" relativeHeight="251729920" behindDoc="1" locked="0" layoutInCell="1" allowOverlap="1" wp14:anchorId="3803F988" wp14:editId="0B889A4B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327202</wp:posOffset>
                  </wp:positionV>
                  <wp:extent cx="251352" cy="205105"/>
                  <wp:effectExtent l="0" t="0" r="0" b="4445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m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2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30E3"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35040" behindDoc="1" locked="0" layoutInCell="1" allowOverlap="1" wp14:anchorId="1293F874" wp14:editId="51AF3F60">
                      <wp:simplePos x="0" y="0"/>
                      <wp:positionH relativeFrom="column">
                        <wp:posOffset>2173253</wp:posOffset>
                      </wp:positionH>
                      <wp:positionV relativeFrom="paragraph">
                        <wp:posOffset>531173</wp:posOffset>
                      </wp:positionV>
                      <wp:extent cx="993140" cy="1404620"/>
                      <wp:effectExtent l="0" t="0" r="0" b="0"/>
                      <wp:wrapNone/>
                      <wp:docPr id="2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31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30E3" w:rsidRPr="008574CC" w:rsidRDefault="00E730E3" w:rsidP="00E730E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Hitos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293F874" id="_x0000_s1030" type="#_x0000_t202" style="position:absolute;margin-left:171.1pt;margin-top:41.8pt;width:78.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" filled="f" stroked="f">
                      <v:textbox style="mso-fit-shape-to-text:t">
                        <w:txbxContent>
                          <w:p w:rsidR="00E730E3" w:rsidRPr="008574CC" w:rsidRDefault="00E730E3" w:rsidP="00E730E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Hitos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26C">
              <w:rPr>
                <w:noProof/>
                <w:lang w:val="es-MX" w:eastAsia="es-MX"/>
              </w:rPr>
              <w:drawing>
                <wp:anchor distT="0" distB="0" distL="114300" distR="114300" simplePos="0" relativeHeight="251732992" behindDoc="1" locked="0" layoutInCell="1" allowOverlap="1" wp14:anchorId="4B1F196B" wp14:editId="031F0C05">
                  <wp:simplePos x="0" y="0"/>
                  <wp:positionH relativeFrom="column">
                    <wp:posOffset>2048654</wp:posOffset>
                  </wp:positionH>
                  <wp:positionV relativeFrom="paragraph">
                    <wp:posOffset>580679</wp:posOffset>
                  </wp:positionV>
                  <wp:extent cx="186347" cy="186347"/>
                  <wp:effectExtent l="0" t="0" r="4445" b="4445"/>
                  <wp:wrapNone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to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47" cy="18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0595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1CCFBE" wp14:editId="415A8125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1642110</wp:posOffset>
                      </wp:positionV>
                      <wp:extent cx="428625" cy="125730"/>
                      <wp:effectExtent l="0" t="0" r="9525" b="762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855ED" id="Rectángulo 14" o:spid="_x0000_s1026" style="position:absolute;margin-left:16.25pt;margin-top:129.3pt;width:33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" fillcolor="#d46111 [2408]" stroked="f" strokeweight="1pt"/>
                  </w:pict>
                </mc:Fallback>
              </mc:AlternateContent>
            </w:r>
            <w:r w:rsidR="00A559B8" w:rsidRPr="00A559B8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819401B" wp14:editId="0BBD3995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1549400</wp:posOffset>
                      </wp:positionV>
                      <wp:extent cx="2200275" cy="1404620"/>
                      <wp:effectExtent l="0" t="0" r="0" b="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02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59B8" w:rsidRPr="00A559B8" w:rsidRDefault="00A559B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</w:pPr>
                                  <w:r w:rsidRPr="00A559B8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Suspensión de labores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19401B" id="_x0000_s1031" type="#_x0000_t202" style="position:absolute;margin-left:43.5pt;margin-top:122pt;width:173.2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" filled="f" stroked="f">
                      <v:textbox style="mso-fit-shape-to-text:t">
                        <w:txbxContent>
                          <w:p w:rsidR="00A559B8" w:rsidRPr="00A559B8" w:rsidRDefault="00A559B8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</w:pPr>
                            <w:r w:rsidRPr="00A559B8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Suspensión de labores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3493" w:rsidRPr="00E43493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7556C093" wp14:editId="1C26B12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1394460</wp:posOffset>
                      </wp:positionV>
                      <wp:extent cx="2409825" cy="1404620"/>
                      <wp:effectExtent l="0" t="0" r="0" b="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493" w:rsidRPr="00E43493" w:rsidRDefault="00E43493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</w:pPr>
                                  <w:r w:rsidRPr="00E43493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Día de descanso obligatorio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56C093" id="_x0000_s1032" type="#_x0000_t202" style="position:absolute;margin-left:22.25pt;margin-top:109.8pt;width:189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" filled="f" stroked="f">
                      <v:textbox style="mso-fit-shape-to-text:t">
                        <w:txbxContent>
                          <w:p w:rsidR="00E43493" w:rsidRPr="00E43493" w:rsidRDefault="00E43493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</w:pPr>
                            <w:r w:rsidRPr="00E43493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Día de descanso obligatorio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64168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65FDDB" wp14:editId="4AC87D3F">
                      <wp:simplePos x="0" y="0"/>
                      <wp:positionH relativeFrom="column">
                        <wp:posOffset>202087</wp:posOffset>
                      </wp:positionH>
                      <wp:positionV relativeFrom="paragraph">
                        <wp:posOffset>1467581</wp:posOffset>
                      </wp:positionV>
                      <wp:extent cx="144000" cy="126000"/>
                      <wp:effectExtent l="0" t="0" r="8890" b="762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2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AB1A6" id="Rectángulo 13" o:spid="_x0000_s1026" style="position:absolute;margin-left:15.9pt;margin-top:115.55pt;width:11.3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" fillcolor="#1c617c [2407]" stroked="f" strokeweight="1pt"/>
                  </w:pict>
                </mc:Fallback>
              </mc:AlternateContent>
            </w:r>
            <w:r w:rsidR="003563F1" w:rsidRPr="006A4B4F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879A6B1" wp14:editId="3DFC8EBF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1209040</wp:posOffset>
                      </wp:positionV>
                      <wp:extent cx="1468120" cy="1404620"/>
                      <wp:effectExtent l="0" t="0" r="0" b="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4B4F" w:rsidRPr="004D06D9" w:rsidRDefault="006A4B4F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</w:pPr>
                                  <w:r w:rsidRPr="006A4B4F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Imp</w:t>
                                  </w:r>
                                  <w:r w:rsidRPr="004D06D9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 xml:space="preserve">lementación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79A6B1" id="_x0000_s1033" type="#_x0000_t202" style="position:absolute;margin-left:55.75pt;margin-top:95.2pt;width:115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" filled="f" stroked="f">
                      <v:textbox style="mso-fit-shape-to-text:t">
                        <w:txbxContent>
                          <w:p w:rsidR="006A4B4F" w:rsidRPr="004D06D9" w:rsidRDefault="006A4B4F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</w:pPr>
                            <w:r w:rsidRPr="006A4B4F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Imp</w:t>
                            </w:r>
                            <w:r w:rsidRPr="004D06D9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 xml:space="preserve">lementación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563F1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FD02F1" wp14:editId="31668AF4">
                      <wp:simplePos x="0" y="0"/>
                      <wp:positionH relativeFrom="column">
                        <wp:posOffset>201025</wp:posOffset>
                      </wp:positionH>
                      <wp:positionV relativeFrom="paragraph">
                        <wp:posOffset>1292860</wp:posOffset>
                      </wp:positionV>
                      <wp:extent cx="593725" cy="125730"/>
                      <wp:effectExtent l="0" t="0" r="0" b="762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72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30A43" id="Rectángulo 7" o:spid="_x0000_s1026" style="position:absolute;margin-left:15.85pt;margin-top:101.8pt;width:46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" fillcolor="#d87e7e [1941]" stroked="f" strokeweight="1pt"/>
                  </w:pict>
                </mc:Fallback>
              </mc:AlternateContent>
            </w:r>
            <w:r w:rsidR="003563F1"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5ED7D58" wp14:editId="42EE767B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1024890</wp:posOffset>
                      </wp:positionV>
                      <wp:extent cx="993140" cy="1404620"/>
                      <wp:effectExtent l="0" t="0" r="0" b="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31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4CC" w:rsidRPr="008574CC" w:rsidRDefault="004D06D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Pruebas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ED7D58" id="_x0000_s1034" type="#_x0000_t202" style="position:absolute;margin-left:56pt;margin-top:80.7pt;width:78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" filled="f" stroked="f">
                      <v:textbox style="mso-fit-shape-to-text:t">
                        <w:txbxContent>
                          <w:p w:rsidR="008574CC" w:rsidRPr="008574CC" w:rsidRDefault="004D06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Pruebas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563F1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441A89" wp14:editId="3CBAC90B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1112250</wp:posOffset>
                      </wp:positionV>
                      <wp:extent cx="594000" cy="126000"/>
                      <wp:effectExtent l="0" t="0" r="0" b="762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000" cy="12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DF3EE" id="Rectángulo 6" o:spid="_x0000_s1026" style="position:absolute;margin-left:15.7pt;margin-top:87.6pt;width:46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" fillcolor="#00b0f0" stroked="f" strokeweight="1pt"/>
                  </w:pict>
                </mc:Fallback>
              </mc:AlternateContent>
            </w:r>
            <w:r w:rsidR="003563F1"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4BF8B94" wp14:editId="235A8BC7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821690</wp:posOffset>
                      </wp:positionV>
                      <wp:extent cx="1138555" cy="1404620"/>
                      <wp:effectExtent l="0" t="0" r="0" b="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855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4CC" w:rsidRPr="006A4B4F" w:rsidRDefault="008574C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</w:pPr>
                                  <w:r w:rsidRPr="006A4B4F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 xml:space="preserve">Codificación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BF8B94" id="_x0000_s1035" type="#_x0000_t202" style="position:absolute;margin-left:55.4pt;margin-top:64.7pt;width:89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" filled="f" stroked="f">
                      <v:textbox style="mso-fit-shape-to-text:t">
                        <w:txbxContent>
                          <w:p w:rsidR="008574CC" w:rsidRPr="006A4B4F" w:rsidRDefault="008574CC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</w:pPr>
                            <w:r w:rsidRPr="006A4B4F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 xml:space="preserve">Codificación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563F1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B1110E" wp14:editId="1AE83608">
                      <wp:simplePos x="0" y="0"/>
                      <wp:positionH relativeFrom="column">
                        <wp:posOffset>199025</wp:posOffset>
                      </wp:positionH>
                      <wp:positionV relativeFrom="paragraph">
                        <wp:posOffset>920115</wp:posOffset>
                      </wp:positionV>
                      <wp:extent cx="593090" cy="126000"/>
                      <wp:effectExtent l="0" t="0" r="0" b="762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090" cy="12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02913" id="Rectángulo 5" o:spid="_x0000_s1026" style="position:absolute;margin-left:15.65pt;margin-top:72.45pt;width:46.7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" fillcolor="#c4b5cd [1305]" stroked="f" strokeweight="1pt"/>
                  </w:pict>
                </mc:Fallback>
              </mc:AlternateContent>
            </w:r>
            <w:r w:rsidR="003563F1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6D929E" wp14:editId="5B9E9CB3">
                      <wp:simplePos x="0" y="0"/>
                      <wp:positionH relativeFrom="column">
                        <wp:posOffset>201565</wp:posOffset>
                      </wp:positionH>
                      <wp:positionV relativeFrom="paragraph">
                        <wp:posOffset>724535</wp:posOffset>
                      </wp:positionV>
                      <wp:extent cx="594000" cy="126000"/>
                      <wp:effectExtent l="0" t="0" r="0" b="762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000" cy="12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A1E7A" id="Rectángulo 4" o:spid="_x0000_s1026" style="position:absolute;margin-left:15.85pt;margin-top:57.05pt;width:46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" fillcolor="yellow" stroked="f" strokeweight="1pt"/>
                  </w:pict>
                </mc:Fallback>
              </mc:AlternateContent>
            </w:r>
            <w:r w:rsidR="003563F1" w:rsidRPr="008574CC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EEE6F0B" wp14:editId="4C26E80A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633095</wp:posOffset>
                      </wp:positionV>
                      <wp:extent cx="843915" cy="1404620"/>
                      <wp:effectExtent l="0" t="0" r="0" b="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9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4CC" w:rsidRPr="006A4B4F" w:rsidRDefault="008574C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</w:pPr>
                                  <w:r w:rsidRPr="006A4B4F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 xml:space="preserve">Diseño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EE6F0B" id="_x0000_s1036" type="#_x0000_t202" style="position:absolute;margin-left:56.05pt;margin-top:49.85pt;width:66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" filled="f" stroked="f">
                      <v:textbox style="mso-fit-shape-to-text:t">
                        <w:txbxContent>
                          <w:p w:rsidR="008574CC" w:rsidRPr="006A4B4F" w:rsidRDefault="008574CC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</w:pPr>
                            <w:r w:rsidRPr="006A4B4F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 xml:space="preserve">Diseño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55A49" w:rsidRPr="008E6507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BA0A8F8" wp14:editId="2D7EE3B3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441960</wp:posOffset>
                      </wp:positionV>
                      <wp:extent cx="892175" cy="325755"/>
                      <wp:effectExtent l="0" t="0" r="0" b="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17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6507" w:rsidRPr="008E6507" w:rsidRDefault="008E6507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2"/>
                                    </w:rPr>
                                  </w:pPr>
                                  <w:r w:rsidRPr="008E6507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</w:rPr>
                                    <w:t>Análisis</w:t>
                                  </w:r>
                                  <w:r w:rsidRPr="008E6507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:rsidR="008E6507" w:rsidRDefault="008E65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0A8F8" id="_x0000_s1037" type="#_x0000_t202" style="position:absolute;margin-left:55.9pt;margin-top:34.8pt;width:70.25pt;height:2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" filled="f" stroked="f">
                      <v:textbox>
                        <w:txbxContent>
                          <w:p w:rsidR="008E6507" w:rsidRPr="008E6507" w:rsidRDefault="008E6507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</w:rPr>
                            </w:pPr>
                            <w:r w:rsidRPr="008E6507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</w:rPr>
                              <w:t>Análisis</w:t>
                            </w:r>
                            <w:r w:rsidRPr="008E6507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</w:p>
                          <w:p w:rsidR="008E6507" w:rsidRDefault="008E650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55A49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F206F1" wp14:editId="1B013F3E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532130</wp:posOffset>
                      </wp:positionV>
                      <wp:extent cx="593725" cy="126000"/>
                      <wp:effectExtent l="0" t="0" r="0" b="7620"/>
                      <wp:wrapSquare wrapText="bothSides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725" cy="12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4E141" id="Rectángulo 3" o:spid="_x0000_s1026" style="position:absolute;margin-left:15.9pt;margin-top:41.9pt;width:46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" fillcolor="#92d050" stroked="f" strokeweight="1pt">
                      <w10:wrap type="square"/>
                    </v:rect>
                  </w:pict>
                </mc:Fallback>
              </mc:AlternateContent>
            </w:r>
            <w:r w:rsidR="00655A49" w:rsidRPr="0011352A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9E3F263" wp14:editId="58D670AB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247650</wp:posOffset>
                      </wp:positionV>
                      <wp:extent cx="120015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52A" w:rsidRPr="0011352A" w:rsidRDefault="0011352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MX"/>
                                    </w:rPr>
                                  </w:pPr>
                                  <w:r w:rsidRPr="008574CC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4"/>
                                      <w:lang w:val="es-MX"/>
                                    </w:rPr>
                                    <w:t>Planeación</w:t>
                                  </w:r>
                                  <w:r w:rsidRPr="0011352A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E3F263" id="_x0000_s1038" type="#_x0000_t202" style="position:absolute;margin-left:55.6pt;margin-top:19.5pt;width:94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" filled="f" stroked="f">
                      <v:textbox style="mso-fit-shape-to-text:t">
                        <w:txbxContent>
                          <w:p w:rsidR="0011352A" w:rsidRPr="0011352A" w:rsidRDefault="0011352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8574CC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lang w:val="es-MX"/>
                              </w:rPr>
                              <w:t>Planeación</w:t>
                            </w:r>
                            <w:r w:rsidRPr="0011352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55A49"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AD2C82" wp14:editId="4F914FA4">
                      <wp:simplePos x="0" y="0"/>
                      <wp:positionH relativeFrom="column">
                        <wp:posOffset>200930</wp:posOffset>
                      </wp:positionH>
                      <wp:positionV relativeFrom="paragraph">
                        <wp:posOffset>335915</wp:posOffset>
                      </wp:positionV>
                      <wp:extent cx="594090" cy="125260"/>
                      <wp:effectExtent l="0" t="0" r="0" b="825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090" cy="125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572A4" id="Rectángulo 2" o:spid="_x0000_s1026" style="position:absolute;margin-left:15.8pt;margin-top:26.45pt;width:46.8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" fillcolor="#e5a9a9 [1301]" stroked="f" strokeweight=".5pt"/>
                  </w:pict>
                </mc:Fallback>
              </mc:AlternateContent>
            </w:r>
          </w:p>
        </w:tc>
        <w:tc>
          <w:tcPr>
            <w:tcW w:w="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B1CD2" w:rsidRPr="004F0FF9" w:rsidRDefault="007B1CD2" w:rsidP="007B1CD2">
            <w:pPr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15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B1CD2" w:rsidRPr="004F0FF9" w:rsidRDefault="0011352A" w:rsidP="007B1CD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noProof/>
                <w:color w:val="auto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A92D4F" wp14:editId="393BE44D">
                      <wp:simplePos x="0" y="0"/>
                      <wp:positionH relativeFrom="column">
                        <wp:posOffset>-2806700</wp:posOffset>
                      </wp:positionH>
                      <wp:positionV relativeFrom="paragraph">
                        <wp:posOffset>92075</wp:posOffset>
                      </wp:positionV>
                      <wp:extent cx="4914900" cy="3619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900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352A" w:rsidRPr="0011352A" w:rsidRDefault="0011352A" w:rsidP="0011352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11352A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 xml:space="preserve">SIMBOLOGÍA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92D4F" id="Rectángulo redondeado 1" o:spid="_x0000_s1039" style="position:absolute;margin-left:-221pt;margin-top:7.25pt;width:38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" fillcolor="#03a996 [3204]" strokecolor="#01534a [1604]" strokeweight="1pt">
                      <v:stroke joinstyle="miter"/>
                      <v:textbox>
                        <w:txbxContent>
                          <w:p w:rsidR="0011352A" w:rsidRPr="0011352A" w:rsidRDefault="0011352A" w:rsidP="001135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11352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 xml:space="preserve">SIMBOLOGÍA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page" w:horzAnchor="margin" w:tblpY="826"/>
        <w:tblW w:w="42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calendario"/>
      </w:tblPr>
      <w:tblGrid>
        <w:gridCol w:w="5840"/>
        <w:gridCol w:w="5841"/>
      </w:tblGrid>
      <w:tr w:rsidR="007B1CD2" w:rsidRPr="00711927" w:rsidTr="007B1CD2">
        <w:trPr>
          <w:trHeight w:val="651"/>
        </w:trPr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B1CD2" w:rsidRPr="00711927" w:rsidRDefault="008C79BE" w:rsidP="007B1CD2">
            <w:pPr>
              <w:pStyle w:val="Logotipo"/>
              <w:spacing w:before="20" w:after="20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708416" behindDoc="1" locked="0" layoutInCell="1" allowOverlap="1" wp14:anchorId="49B22514" wp14:editId="5245589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42682</wp:posOffset>
                  </wp:positionV>
                  <wp:extent cx="971550" cy="907278"/>
                  <wp:effectExtent l="0" t="0" r="0" b="7620"/>
                  <wp:wrapNone/>
                  <wp:docPr id="38" name="Imagen 38" descr="https://scontent-dft4-2.xx.fbcdn.net/v/t34.0-12/17351316_1075747665864212_1070664142_n.png?oh=782b351953274ac3ae0edc7efddf6136&amp;oe=58CAAD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dft4-2.xx.fbcdn.net/v/t34.0-12/17351316_1075747665864212_1070664142_n.png?oh=782b351953274ac3ae0edc7efddf6136&amp;oe=58CAAD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198" cy="93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B1CD2" w:rsidRPr="000443F9" w:rsidRDefault="007B1CD2" w:rsidP="007B1CD2">
            <w:pPr>
              <w:pStyle w:val="Ao"/>
              <w:rPr>
                <w:color w:val="0070C0"/>
              </w:rPr>
            </w:pPr>
            <w:r w:rsidRPr="0011352A">
              <w:rPr>
                <w:color w:val="A790B4" w:themeColor="accent6" w:themeTint="99"/>
                <w:lang w:bidi="es-ES"/>
              </w:rPr>
              <w:t>2017</w:t>
            </w:r>
          </w:p>
        </w:tc>
      </w:tr>
    </w:tbl>
    <w:p w:rsidR="00CC0766" w:rsidRPr="000443F9" w:rsidRDefault="00CC0766" w:rsidP="000443F9">
      <w:pPr>
        <w:tabs>
          <w:tab w:val="left" w:pos="6293"/>
        </w:tabs>
      </w:pPr>
      <w:bookmarkStart w:id="0" w:name="_GoBack"/>
      <w:bookmarkEnd w:id="0"/>
    </w:p>
    <w:sectPr w:rsidR="00CC0766" w:rsidRPr="000443F9" w:rsidSect="007B1CD2">
      <w:footerReference w:type="default" r:id="rId12"/>
      <w:pgSz w:w="16838" w:h="11906" w:orient="landscape" w:code="9"/>
      <w:pgMar w:top="2166" w:right="1298" w:bottom="2166" w:left="1871" w:header="720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785" w:rsidRDefault="001E2785">
      <w:r>
        <w:separator/>
      </w:r>
    </w:p>
  </w:endnote>
  <w:endnote w:type="continuationSeparator" w:id="0">
    <w:p w:rsidR="001E2785" w:rsidRDefault="001E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348" w:rsidRPr="000443F9" w:rsidRDefault="000443F9" w:rsidP="000443F9">
    <w:pPr>
      <w:pStyle w:val="Organizacin"/>
      <w:shd w:val="clear" w:color="auto" w:fill="00B0F0"/>
      <w:rPr>
        <w:color w:val="FFFFFF" w:themeColor="background1"/>
      </w:rPr>
    </w:pPr>
    <w:r w:rsidRPr="000443F9">
      <w:rPr>
        <w:color w:val="FFFFFF" w:themeColor="background1"/>
      </w:rPr>
      <w:t>Rosato desing software</w:t>
    </w:r>
  </w:p>
  <w:p w:rsidR="00190348" w:rsidRDefault="000443F9">
    <w:pPr>
      <w:pStyle w:val="Piedepgina"/>
    </w:pPr>
    <w:r>
      <w:t>Acámbaro Gto</w:t>
    </w:r>
    <w:r w:rsidR="00190348">
      <w:rPr>
        <w:lang w:bidi="es-ES"/>
      </w:rPr>
      <w:t> | </w:t>
    </w:r>
    <w:r>
      <w:t>rosatodesing@gmail.com</w:t>
    </w:r>
    <w:sdt>
      <w:sdtPr>
        <w:id w:val="-1170485910"/>
        <w:temporary/>
        <w15:appearance w15:val="hidden"/>
        <w:text/>
      </w:sdtPr>
      <w:sdtEndPr/>
      <w:sdtContent/>
    </w:sdt>
    <w:r w:rsidR="00190348">
      <w:rPr>
        <w:lang w:bidi="es-ES"/>
      </w:rPr>
      <w:t> |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785" w:rsidRDefault="001E2785">
      <w:r>
        <w:separator/>
      </w:r>
    </w:p>
  </w:footnote>
  <w:footnote w:type="continuationSeparator" w:id="0">
    <w:p w:rsidR="001E2785" w:rsidRDefault="001E2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ES" w:vendorID="64" w:dllVersion="131078" w:nlCheck="1" w:checkStyle="0"/>
  <w:activeWritingStyle w:appName="MSWord" w:lang="es-MX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C6"/>
    <w:rsid w:val="00013A89"/>
    <w:rsid w:val="000443F9"/>
    <w:rsid w:val="0011352A"/>
    <w:rsid w:val="00126464"/>
    <w:rsid w:val="00134055"/>
    <w:rsid w:val="00144132"/>
    <w:rsid w:val="00150C62"/>
    <w:rsid w:val="00190348"/>
    <w:rsid w:val="001E2785"/>
    <w:rsid w:val="001F50F1"/>
    <w:rsid w:val="00227AD1"/>
    <w:rsid w:val="00230B36"/>
    <w:rsid w:val="0026226C"/>
    <w:rsid w:val="002A31CD"/>
    <w:rsid w:val="00300D0C"/>
    <w:rsid w:val="003563F1"/>
    <w:rsid w:val="003F4F57"/>
    <w:rsid w:val="0042168B"/>
    <w:rsid w:val="00444A6F"/>
    <w:rsid w:val="00472AB5"/>
    <w:rsid w:val="00486069"/>
    <w:rsid w:val="004D06D9"/>
    <w:rsid w:val="004D3ABC"/>
    <w:rsid w:val="004D5097"/>
    <w:rsid w:val="004F0FF9"/>
    <w:rsid w:val="004F6CA0"/>
    <w:rsid w:val="005558F8"/>
    <w:rsid w:val="0056695A"/>
    <w:rsid w:val="005735AB"/>
    <w:rsid w:val="005A5221"/>
    <w:rsid w:val="005F5FEB"/>
    <w:rsid w:val="00655A49"/>
    <w:rsid w:val="006A4B4F"/>
    <w:rsid w:val="006C292F"/>
    <w:rsid w:val="006D046C"/>
    <w:rsid w:val="006D2E03"/>
    <w:rsid w:val="00704729"/>
    <w:rsid w:val="00711927"/>
    <w:rsid w:val="007119D7"/>
    <w:rsid w:val="00765F65"/>
    <w:rsid w:val="007660C6"/>
    <w:rsid w:val="0079487F"/>
    <w:rsid w:val="007B1CD2"/>
    <w:rsid w:val="007F5D65"/>
    <w:rsid w:val="0080683B"/>
    <w:rsid w:val="008574CC"/>
    <w:rsid w:val="008642F8"/>
    <w:rsid w:val="008948E1"/>
    <w:rsid w:val="008A5E8A"/>
    <w:rsid w:val="008C79BE"/>
    <w:rsid w:val="008E6507"/>
    <w:rsid w:val="008F5A5D"/>
    <w:rsid w:val="00904143"/>
    <w:rsid w:val="00955643"/>
    <w:rsid w:val="0096416E"/>
    <w:rsid w:val="009E0E51"/>
    <w:rsid w:val="009E138F"/>
    <w:rsid w:val="009E2F7D"/>
    <w:rsid w:val="00A1111F"/>
    <w:rsid w:val="00A301D6"/>
    <w:rsid w:val="00A33099"/>
    <w:rsid w:val="00A559B8"/>
    <w:rsid w:val="00A93BB9"/>
    <w:rsid w:val="00A94E80"/>
    <w:rsid w:val="00AB4250"/>
    <w:rsid w:val="00AD26A1"/>
    <w:rsid w:val="00B21A46"/>
    <w:rsid w:val="00BA1074"/>
    <w:rsid w:val="00BD4731"/>
    <w:rsid w:val="00BE6D04"/>
    <w:rsid w:val="00C6677D"/>
    <w:rsid w:val="00CB3B2E"/>
    <w:rsid w:val="00CC0766"/>
    <w:rsid w:val="00CE14C4"/>
    <w:rsid w:val="00CF0002"/>
    <w:rsid w:val="00D3778A"/>
    <w:rsid w:val="00D97C26"/>
    <w:rsid w:val="00DA0595"/>
    <w:rsid w:val="00DA3ACB"/>
    <w:rsid w:val="00DB0C72"/>
    <w:rsid w:val="00E053E6"/>
    <w:rsid w:val="00E155B8"/>
    <w:rsid w:val="00E36FD8"/>
    <w:rsid w:val="00E43493"/>
    <w:rsid w:val="00E453DF"/>
    <w:rsid w:val="00E64168"/>
    <w:rsid w:val="00E730E3"/>
    <w:rsid w:val="00E768F4"/>
    <w:rsid w:val="00F10323"/>
    <w:rsid w:val="00F30AE9"/>
    <w:rsid w:val="00F54ED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492CEA-13F0-4085-8DC0-70DEA56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52F25" w:themeColor="text2"/>
        <w:sz w:val="18"/>
        <w:szCs w:val="18"/>
        <w:lang w:val="es-ES" w:eastAsia="ja-JP" w:bidi="ar-SA"/>
      </w:rPr>
    </w:rPrDefault>
    <w:pPrDefault>
      <w:pPr>
        <w:spacing w:before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o">
    <w:name w:val="Año"/>
    <w:basedOn w:val="Normal"/>
    <w:uiPriority w:val="1"/>
    <w:qFormat/>
    <w:pPr>
      <w:spacing w:line="192" w:lineRule="auto"/>
      <w:jc w:val="right"/>
    </w:pPr>
    <w:rPr>
      <w:rFonts w:asciiTheme="majorHAnsi" w:eastAsiaTheme="majorEastAsia" w:hAnsiTheme="majorHAnsi" w:cstheme="majorBidi"/>
      <w:b/>
      <w:bCs/>
      <w:color w:val="027E6F" w:themeColor="accent1" w:themeShade="BF"/>
      <w:sz w:val="110"/>
      <w:szCs w:val="110"/>
    </w:rPr>
  </w:style>
  <w:style w:type="paragraph" w:customStyle="1" w:styleId="Logotipo">
    <w:name w:val="Logotipo"/>
    <w:basedOn w:val="Normal"/>
    <w:uiPriority w:val="1"/>
    <w:qFormat/>
    <w:pPr>
      <w:spacing w:before="100"/>
    </w:pPr>
  </w:style>
  <w:style w:type="paragraph" w:customStyle="1" w:styleId="Mes">
    <w:name w:val="Mes"/>
    <w:basedOn w:val="Normal"/>
    <w:uiPriority w:val="2"/>
    <w:qFormat/>
    <w:pPr>
      <w:pBdr>
        <w:bottom w:val="single" w:sz="8" w:space="1" w:color="027E6F" w:themeColor="accent1" w:themeShade="BF"/>
      </w:pBdr>
      <w:spacing w:before="360" w:after="60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28"/>
      <w:szCs w:val="28"/>
    </w:rPr>
  </w:style>
  <w:style w:type="paragraph" w:customStyle="1" w:styleId="Das">
    <w:name w:val="Días"/>
    <w:basedOn w:val="Normal"/>
    <w:uiPriority w:val="3"/>
    <w:qFormat/>
    <w:pPr>
      <w:spacing w:after="20"/>
      <w:jc w:val="center"/>
    </w:pPr>
    <w:rPr>
      <w:rFonts w:asciiTheme="majorHAnsi" w:eastAsiaTheme="majorEastAsia" w:hAnsiTheme="majorHAnsi" w:cstheme="majorBidi"/>
      <w:b/>
      <w:bCs/>
      <w:caps/>
    </w:rPr>
  </w:style>
  <w:style w:type="paragraph" w:customStyle="1" w:styleId="Fechas">
    <w:name w:val="Fechas"/>
    <w:basedOn w:val="Normal"/>
    <w:uiPriority w:val="4"/>
    <w:qFormat/>
    <w:pPr>
      <w:spacing w:after="20"/>
      <w:jc w:val="center"/>
    </w:pPr>
    <w:rPr>
      <w:rFonts w:asciiTheme="majorHAnsi" w:eastAsiaTheme="majorEastAsia" w:hAnsiTheme="majorHAnsi" w:cstheme="majorBidi"/>
      <w14:textFill>
        <w14:solidFill>
          <w14:schemeClr w14:val="tx2">
            <w14:lumMod w14:val="90000"/>
            <w14:lumOff w14:val="10000"/>
            <w14:lumMod w14:val="90000"/>
            <w14:lumOff w14:val="10000"/>
          </w14:schemeClr>
        </w14:solidFill>
      </w14:textFill>
    </w:rPr>
  </w:style>
  <w:style w:type="paragraph" w:styleId="Sinespaciado">
    <w:name w:val="No Spacing"/>
    <w:uiPriority w:val="98"/>
    <w:qFormat/>
  </w:style>
  <w:style w:type="paragraph" w:customStyle="1" w:styleId="Organizacin">
    <w:name w:val="Organización"/>
    <w:basedOn w:val="Normal"/>
    <w:uiPriority w:val="5"/>
    <w:qFormat/>
    <w:pPr>
      <w:spacing w:after="40"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111F"/>
  </w:style>
  <w:style w:type="character" w:customStyle="1" w:styleId="EncabezadoCar">
    <w:name w:val="Encabezado Car"/>
    <w:basedOn w:val="Fuentedeprrafopredeter"/>
    <w:link w:val="Encabezado"/>
    <w:uiPriority w:val="99"/>
    <w:rsid w:val="00A1111F"/>
  </w:style>
  <w:style w:type="paragraph" w:styleId="Piedepgina">
    <w:name w:val="footer"/>
    <w:basedOn w:val="Normal"/>
    <w:link w:val="PiedepginaCar"/>
    <w:uiPriority w:val="99"/>
    <w:unhideWhenUsed/>
    <w:rsid w:val="00A1111F"/>
  </w:style>
  <w:style w:type="character" w:customStyle="1" w:styleId="PiedepginaCar">
    <w:name w:val="Pie de página Car"/>
    <w:basedOn w:val="Fuentedeprrafopredeter"/>
    <w:link w:val="Piedepgina"/>
    <w:uiPriority w:val="99"/>
    <w:rsid w:val="00A1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Calendario%20de%202017%20de%20vista%20anual%20(de%20lunes%20a%20domingo).dotx" TargetMode="External"/></Relationships>
</file>

<file path=word/theme/theme1.xml><?xml version="1.0" encoding="utf-8"?>
<a:theme xmlns:a="http://schemas.openxmlformats.org/drawingml/2006/main" name="Office Theme">
  <a:themeElements>
    <a:clrScheme name="Business Set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2682A6"/>
      </a:hlink>
      <a:folHlink>
        <a:srgbClr val="6A5178"/>
      </a:folHlink>
    </a:clrScheme>
    <a:fontScheme name="Business Set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Calendario de 2017 de vista anual (de lunes a domingo)</Template>
  <TotalTime>115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16</cp:revision>
  <dcterms:created xsi:type="dcterms:W3CDTF">2017-04-16T18:19:00Z</dcterms:created>
  <dcterms:modified xsi:type="dcterms:W3CDTF">2017-04-16T21:41:00Z</dcterms:modified>
  <cp:version/>
</cp:coreProperties>
</file>